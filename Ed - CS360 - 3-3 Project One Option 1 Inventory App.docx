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618203560"/>
        <w:docPartObj>
          <w:docPartGallery w:val="Cover Pages"/>
          <w:docPartUnique/>
        </w:docPartObj>
      </w:sdtPr>
      <w:sdtContent>
        <w:p w14:paraId="38FC7BC5" w14:textId="3C637D32" w:rsidR="00311306" w:rsidRPr="002B0064" w:rsidRDefault="00311306">
          <w:pPr>
            <w:rPr>
              <w:rFonts w:cstheme="minorHAnsi"/>
            </w:rPr>
          </w:pPr>
          <w:r w:rsidRPr="002B0064">
            <w:rPr>
              <w:rFonts w:cstheme="minorHAnsi"/>
              <w:noProof/>
            </w:rPr>
            <mc:AlternateContent>
              <mc:Choice Requires="wps">
                <w:drawing>
                  <wp:anchor distT="0" distB="0" distL="114300" distR="114300" simplePos="0" relativeHeight="251659264" behindDoc="1" locked="0" layoutInCell="1" allowOverlap="1" wp14:anchorId="4925161F" wp14:editId="2ECE9022">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11306" w14:paraId="4F9F63A3" w14:textId="77777777">
                                  <w:trPr>
                                    <w:trHeight w:val="2376"/>
                                  </w:trPr>
                                  <w:tc>
                                    <w:tcPr>
                                      <w:tcW w:w="370" w:type="pct"/>
                                      <w:shd w:val="clear" w:color="auto" w:fill="5B9BD5" w:themeFill="accent1"/>
                                    </w:tcPr>
                                    <w:p w14:paraId="62FE0063" w14:textId="77777777" w:rsidR="00311306" w:rsidRDefault="00311306"/>
                                  </w:tc>
                                  <w:sdt>
                                    <w:sdtPr>
                                      <w:rPr>
                                        <w:rFonts w:asciiTheme="majorHAnsi" w:hAnsiTheme="majorHAnsi"/>
                                        <w:color w:val="FFFFFF" w:themeColor="background1"/>
                                        <w:sz w:val="96"/>
                                        <w:szCs w:val="96"/>
                                      </w:rPr>
                                      <w:alias w:val="Title"/>
                                      <w:tag w:val=""/>
                                      <w:id w:val="739824258"/>
                                      <w:placeholder>
                                        <w:docPart w:val="FAFFC9E4329B4752A21D1F1749354BE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561AFBB" w14:textId="74238E42" w:rsidR="00311306" w:rsidRDefault="00311306">
                                          <w:pPr>
                                            <w:pStyle w:val="NoSpacing"/>
                                            <w:spacing w:before="240" w:line="216" w:lineRule="auto"/>
                                            <w:ind w:left="360" w:right="360"/>
                                            <w:contextualSpacing/>
                                            <w:rPr>
                                              <w:rFonts w:asciiTheme="majorHAnsi" w:hAnsiTheme="majorHAnsi"/>
                                              <w:color w:val="FFFFFF" w:themeColor="background1"/>
                                              <w:sz w:val="96"/>
                                              <w:szCs w:val="96"/>
                                            </w:rPr>
                                          </w:pPr>
                                          <w:r w:rsidRPr="00311306">
                                            <w:rPr>
                                              <w:rFonts w:asciiTheme="majorHAnsi" w:hAnsiTheme="majorHAnsi"/>
                                              <w:color w:val="FFFFFF" w:themeColor="background1"/>
                                              <w:sz w:val="96"/>
                                              <w:szCs w:val="96"/>
                                            </w:rPr>
                                            <w:t>Project One</w:t>
                                          </w:r>
                                        </w:p>
                                      </w:tc>
                                    </w:sdtContent>
                                  </w:sdt>
                                </w:tr>
                                <w:tr w:rsidR="00311306" w14:paraId="3CEFE082" w14:textId="77777777">
                                  <w:trPr>
                                    <w:trHeight w:hRule="exact" w:val="648"/>
                                  </w:trPr>
                                  <w:tc>
                                    <w:tcPr>
                                      <w:tcW w:w="370" w:type="pct"/>
                                      <w:shd w:val="clear" w:color="auto" w:fill="5B9BD5" w:themeFill="accent1"/>
                                    </w:tcPr>
                                    <w:p w14:paraId="30BE41BA" w14:textId="77777777" w:rsidR="00311306" w:rsidRDefault="00311306"/>
                                  </w:tc>
                                  <w:tc>
                                    <w:tcPr>
                                      <w:tcW w:w="4630" w:type="pct"/>
                                      <w:shd w:val="clear" w:color="auto" w:fill="404040" w:themeFill="text1" w:themeFillTint="BF"/>
                                      <w:vAlign w:val="bottom"/>
                                    </w:tcPr>
                                    <w:p w14:paraId="0DEC4A6D" w14:textId="77777777" w:rsidR="00311306" w:rsidRDefault="00311306">
                                      <w:pPr>
                                        <w:ind w:left="360" w:right="360"/>
                                        <w:rPr>
                                          <w:color w:val="FFFFFF" w:themeColor="background1"/>
                                          <w:sz w:val="28"/>
                                          <w:szCs w:val="28"/>
                                        </w:rPr>
                                      </w:pPr>
                                    </w:p>
                                  </w:tc>
                                </w:tr>
                                <w:tr w:rsidR="00311306" w14:paraId="31B1AFCA" w14:textId="77777777">
                                  <w:tc>
                                    <w:tcPr>
                                      <w:tcW w:w="370" w:type="pct"/>
                                      <w:shd w:val="clear" w:color="auto" w:fill="5B9BD5" w:themeFill="accent1"/>
                                    </w:tcPr>
                                    <w:p w14:paraId="5984BBCF" w14:textId="77777777" w:rsidR="00311306" w:rsidRDefault="00311306"/>
                                  </w:tc>
                                  <w:tc>
                                    <w:tcPr>
                                      <w:tcW w:w="4630" w:type="pct"/>
                                      <w:shd w:val="clear" w:color="auto" w:fill="404040" w:themeFill="text1" w:themeFillTint="BF"/>
                                      <w:vAlign w:val="bottom"/>
                                    </w:tcPr>
                                    <w:p w14:paraId="5425D335" w14:textId="754A6B70" w:rsidR="00311306" w:rsidRDefault="003113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16C4F78426A46D3973788E8BC40AC2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2935E533D6494989800AA20F836B766A"/>
                                        </w:placeholder>
                                        <w:dataBinding w:prefixMappings="xmlns:ns0='http://purl.org/dc/elements/1.1/' xmlns:ns1='http://schemas.openxmlformats.org/package/2006/metadata/core-properties' " w:xpath="/ns1:coreProperties[1]/ns1:category[1]" w:storeItemID="{6C3C8BC8-F283-45AE-878A-BAB7291924A1}"/>
                                        <w:text/>
                                      </w:sdtPr>
                                      <w:sdtContent>
                                        <w:p w14:paraId="4A247E62" w14:textId="44DBF78F" w:rsidR="00311306" w:rsidRDefault="00311306">
                                          <w:pPr>
                                            <w:pStyle w:val="NoSpacing"/>
                                            <w:spacing w:line="288" w:lineRule="auto"/>
                                            <w:ind w:left="360" w:right="360"/>
                                            <w:rPr>
                                              <w:color w:val="FFFFFF" w:themeColor="background1"/>
                                              <w:sz w:val="28"/>
                                              <w:szCs w:val="28"/>
                                            </w:rPr>
                                          </w:pPr>
                                          <w:r w:rsidRPr="00311306">
                                            <w:rPr>
                                              <w:color w:val="FFFFFF" w:themeColor="background1"/>
                                              <w:sz w:val="28"/>
                                              <w:szCs w:val="28"/>
                                            </w:rPr>
                                            <w:t>CS-360</w:t>
                                          </w:r>
                                        </w:p>
                                      </w:sdtContent>
                                    </w:sdt>
                                    <w:sdt>
                                      <w:sdtPr>
                                        <w:rPr>
                                          <w:color w:val="FFFFFF" w:themeColor="background1"/>
                                          <w:sz w:val="28"/>
                                          <w:szCs w:val="28"/>
                                        </w:rPr>
                                        <w:alias w:val="Date"/>
                                        <w:tag w:val=""/>
                                        <w:id w:val="748164578"/>
                                        <w:placeholder>
                                          <w:docPart w:val="3660D7E5E4F4460499F58658EF6E4B27"/>
                                        </w:placeholder>
                                        <w:dataBinding w:prefixMappings="xmlns:ns0='http://schemas.microsoft.com/office/2006/coverPageProps' " w:xpath="/ns0:CoverPageProperties[1]/ns0:PublishDate[1]" w:storeItemID="{55AF091B-3C7A-41E3-B477-F2FDAA23CFDA}"/>
                                        <w:date w:fullDate="2022-03-27T00:00:00Z">
                                          <w:dateFormat w:val="M/d/yy"/>
                                          <w:lid w:val="en-US"/>
                                          <w:storeMappedDataAs w:val="dateTime"/>
                                          <w:calendar w:val="gregorian"/>
                                        </w:date>
                                      </w:sdtPr>
                                      <w:sdtContent>
                                        <w:p w14:paraId="75113F2E" w14:textId="223F1194" w:rsidR="00311306" w:rsidRDefault="00311306">
                                          <w:pPr>
                                            <w:pStyle w:val="NoSpacing"/>
                                            <w:spacing w:after="240" w:line="288" w:lineRule="auto"/>
                                            <w:ind w:left="360" w:right="360"/>
                                            <w:rPr>
                                              <w:color w:val="FFFFFF" w:themeColor="background1"/>
                                              <w:sz w:val="28"/>
                                              <w:szCs w:val="28"/>
                                            </w:rPr>
                                          </w:pPr>
                                          <w:r>
                                            <w:rPr>
                                              <w:color w:val="FFFFFF" w:themeColor="background1"/>
                                              <w:sz w:val="28"/>
                                              <w:szCs w:val="28"/>
                                            </w:rPr>
                                            <w:t>3/27/22</w:t>
                                          </w:r>
                                        </w:p>
                                      </w:sdtContent>
                                    </w:sdt>
                                  </w:tc>
                                </w:tr>
                              </w:tbl>
                              <w:p w14:paraId="08B19767" w14:textId="77777777" w:rsidR="00311306" w:rsidRDefault="0031130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925161F"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11306" w14:paraId="4F9F63A3" w14:textId="77777777">
                            <w:trPr>
                              <w:trHeight w:val="2376"/>
                            </w:trPr>
                            <w:tc>
                              <w:tcPr>
                                <w:tcW w:w="370" w:type="pct"/>
                                <w:shd w:val="clear" w:color="auto" w:fill="5B9BD5" w:themeFill="accent1"/>
                              </w:tcPr>
                              <w:p w14:paraId="62FE0063" w14:textId="77777777" w:rsidR="00311306" w:rsidRDefault="00311306"/>
                            </w:tc>
                            <w:sdt>
                              <w:sdtPr>
                                <w:rPr>
                                  <w:rFonts w:asciiTheme="majorHAnsi" w:hAnsiTheme="majorHAnsi"/>
                                  <w:color w:val="FFFFFF" w:themeColor="background1"/>
                                  <w:sz w:val="96"/>
                                  <w:szCs w:val="96"/>
                                </w:rPr>
                                <w:alias w:val="Title"/>
                                <w:tag w:val=""/>
                                <w:id w:val="739824258"/>
                                <w:placeholder>
                                  <w:docPart w:val="FAFFC9E4329B4752A21D1F1749354BE8"/>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4561AFBB" w14:textId="74238E42" w:rsidR="00311306" w:rsidRDefault="00311306">
                                    <w:pPr>
                                      <w:pStyle w:val="NoSpacing"/>
                                      <w:spacing w:before="240" w:line="216" w:lineRule="auto"/>
                                      <w:ind w:left="360" w:right="360"/>
                                      <w:contextualSpacing/>
                                      <w:rPr>
                                        <w:rFonts w:asciiTheme="majorHAnsi" w:hAnsiTheme="majorHAnsi"/>
                                        <w:color w:val="FFFFFF" w:themeColor="background1"/>
                                        <w:sz w:val="96"/>
                                        <w:szCs w:val="96"/>
                                      </w:rPr>
                                    </w:pPr>
                                    <w:r w:rsidRPr="00311306">
                                      <w:rPr>
                                        <w:rFonts w:asciiTheme="majorHAnsi" w:hAnsiTheme="majorHAnsi"/>
                                        <w:color w:val="FFFFFF" w:themeColor="background1"/>
                                        <w:sz w:val="96"/>
                                        <w:szCs w:val="96"/>
                                      </w:rPr>
                                      <w:t>Project One</w:t>
                                    </w:r>
                                  </w:p>
                                </w:tc>
                              </w:sdtContent>
                            </w:sdt>
                          </w:tr>
                          <w:tr w:rsidR="00311306" w14:paraId="3CEFE082" w14:textId="77777777">
                            <w:trPr>
                              <w:trHeight w:hRule="exact" w:val="648"/>
                            </w:trPr>
                            <w:tc>
                              <w:tcPr>
                                <w:tcW w:w="370" w:type="pct"/>
                                <w:shd w:val="clear" w:color="auto" w:fill="5B9BD5" w:themeFill="accent1"/>
                              </w:tcPr>
                              <w:p w14:paraId="30BE41BA" w14:textId="77777777" w:rsidR="00311306" w:rsidRDefault="00311306"/>
                            </w:tc>
                            <w:tc>
                              <w:tcPr>
                                <w:tcW w:w="4630" w:type="pct"/>
                                <w:shd w:val="clear" w:color="auto" w:fill="404040" w:themeFill="text1" w:themeFillTint="BF"/>
                                <w:vAlign w:val="bottom"/>
                              </w:tcPr>
                              <w:p w14:paraId="0DEC4A6D" w14:textId="77777777" w:rsidR="00311306" w:rsidRDefault="00311306">
                                <w:pPr>
                                  <w:ind w:left="360" w:right="360"/>
                                  <w:rPr>
                                    <w:color w:val="FFFFFF" w:themeColor="background1"/>
                                    <w:sz w:val="28"/>
                                    <w:szCs w:val="28"/>
                                  </w:rPr>
                                </w:pPr>
                              </w:p>
                            </w:tc>
                          </w:tr>
                          <w:tr w:rsidR="00311306" w14:paraId="31B1AFCA" w14:textId="77777777">
                            <w:tc>
                              <w:tcPr>
                                <w:tcW w:w="370" w:type="pct"/>
                                <w:shd w:val="clear" w:color="auto" w:fill="5B9BD5" w:themeFill="accent1"/>
                              </w:tcPr>
                              <w:p w14:paraId="5984BBCF" w14:textId="77777777" w:rsidR="00311306" w:rsidRDefault="00311306"/>
                            </w:tc>
                            <w:tc>
                              <w:tcPr>
                                <w:tcW w:w="4630" w:type="pct"/>
                                <w:shd w:val="clear" w:color="auto" w:fill="404040" w:themeFill="text1" w:themeFillTint="BF"/>
                                <w:vAlign w:val="bottom"/>
                              </w:tcPr>
                              <w:p w14:paraId="5425D335" w14:textId="754A6B70" w:rsidR="00311306" w:rsidRDefault="003113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16C4F78426A46D3973788E8BC40AC2A"/>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2935E533D6494989800AA20F836B766A"/>
                                  </w:placeholder>
                                  <w:dataBinding w:prefixMappings="xmlns:ns0='http://purl.org/dc/elements/1.1/' xmlns:ns1='http://schemas.openxmlformats.org/package/2006/metadata/core-properties' " w:xpath="/ns1:coreProperties[1]/ns1:category[1]" w:storeItemID="{6C3C8BC8-F283-45AE-878A-BAB7291924A1}"/>
                                  <w:text/>
                                </w:sdtPr>
                                <w:sdtContent>
                                  <w:p w14:paraId="4A247E62" w14:textId="44DBF78F" w:rsidR="00311306" w:rsidRDefault="00311306">
                                    <w:pPr>
                                      <w:pStyle w:val="NoSpacing"/>
                                      <w:spacing w:line="288" w:lineRule="auto"/>
                                      <w:ind w:left="360" w:right="360"/>
                                      <w:rPr>
                                        <w:color w:val="FFFFFF" w:themeColor="background1"/>
                                        <w:sz w:val="28"/>
                                        <w:szCs w:val="28"/>
                                      </w:rPr>
                                    </w:pPr>
                                    <w:r w:rsidRPr="00311306">
                                      <w:rPr>
                                        <w:color w:val="FFFFFF" w:themeColor="background1"/>
                                        <w:sz w:val="28"/>
                                        <w:szCs w:val="28"/>
                                      </w:rPr>
                                      <w:t>CS-360</w:t>
                                    </w:r>
                                  </w:p>
                                </w:sdtContent>
                              </w:sdt>
                              <w:sdt>
                                <w:sdtPr>
                                  <w:rPr>
                                    <w:color w:val="FFFFFF" w:themeColor="background1"/>
                                    <w:sz w:val="28"/>
                                    <w:szCs w:val="28"/>
                                  </w:rPr>
                                  <w:alias w:val="Date"/>
                                  <w:tag w:val=""/>
                                  <w:id w:val="748164578"/>
                                  <w:placeholder>
                                    <w:docPart w:val="3660D7E5E4F4460499F58658EF6E4B27"/>
                                  </w:placeholder>
                                  <w:dataBinding w:prefixMappings="xmlns:ns0='http://schemas.microsoft.com/office/2006/coverPageProps' " w:xpath="/ns0:CoverPageProperties[1]/ns0:PublishDate[1]" w:storeItemID="{55AF091B-3C7A-41E3-B477-F2FDAA23CFDA}"/>
                                  <w:date w:fullDate="2022-03-27T00:00:00Z">
                                    <w:dateFormat w:val="M/d/yy"/>
                                    <w:lid w:val="en-US"/>
                                    <w:storeMappedDataAs w:val="dateTime"/>
                                    <w:calendar w:val="gregorian"/>
                                  </w:date>
                                </w:sdtPr>
                                <w:sdtContent>
                                  <w:p w14:paraId="75113F2E" w14:textId="223F1194" w:rsidR="00311306" w:rsidRDefault="00311306">
                                    <w:pPr>
                                      <w:pStyle w:val="NoSpacing"/>
                                      <w:spacing w:after="240" w:line="288" w:lineRule="auto"/>
                                      <w:ind w:left="360" w:right="360"/>
                                      <w:rPr>
                                        <w:color w:val="FFFFFF" w:themeColor="background1"/>
                                        <w:sz w:val="28"/>
                                        <w:szCs w:val="28"/>
                                      </w:rPr>
                                    </w:pPr>
                                    <w:r>
                                      <w:rPr>
                                        <w:color w:val="FFFFFF" w:themeColor="background1"/>
                                        <w:sz w:val="28"/>
                                        <w:szCs w:val="28"/>
                                      </w:rPr>
                                      <w:t>3/27/22</w:t>
                                    </w:r>
                                  </w:p>
                                </w:sdtContent>
                              </w:sdt>
                            </w:tc>
                          </w:tr>
                        </w:tbl>
                        <w:p w14:paraId="08B19767" w14:textId="77777777" w:rsidR="00311306" w:rsidRDefault="00311306"/>
                      </w:txbxContent>
                    </v:textbox>
                    <w10:wrap anchorx="page" anchory="page"/>
                  </v:shape>
                </w:pict>
              </mc:Fallback>
            </mc:AlternateContent>
          </w:r>
        </w:p>
        <w:p w14:paraId="2B45760C" w14:textId="63512A11" w:rsidR="00311306" w:rsidRPr="002B0064" w:rsidRDefault="00311306">
          <w:pPr>
            <w:rPr>
              <w:rFonts w:cstheme="minorHAnsi"/>
            </w:rPr>
          </w:pPr>
          <w:r w:rsidRPr="002B0064">
            <w:rPr>
              <w:rFonts w:cstheme="minorHAnsi"/>
            </w:rPr>
            <w:br w:type="page"/>
          </w:r>
        </w:p>
      </w:sdtContent>
    </w:sdt>
    <w:p w14:paraId="53594E1C" w14:textId="77777777" w:rsidR="00E76B6A" w:rsidRPr="002B0064" w:rsidRDefault="00311306" w:rsidP="00E76B6A">
      <w:pPr>
        <w:jc w:val="center"/>
        <w:rPr>
          <w:rFonts w:cstheme="minorHAnsi"/>
          <w:b/>
          <w:bCs/>
        </w:rPr>
      </w:pPr>
      <w:r w:rsidRPr="002B0064">
        <w:rPr>
          <w:rFonts w:cstheme="minorHAnsi"/>
          <w:b/>
          <w:bCs/>
        </w:rPr>
        <w:lastRenderedPageBreak/>
        <w:t>Inventory App</w:t>
      </w:r>
    </w:p>
    <w:p w14:paraId="40EA22D4" w14:textId="539B7816" w:rsidR="00C91C92" w:rsidRPr="002B0064" w:rsidRDefault="00C91C92" w:rsidP="00E76B6A">
      <w:pPr>
        <w:ind w:firstLine="720"/>
        <w:rPr>
          <w:rFonts w:eastAsia="Times New Roman" w:cstheme="minorHAnsi"/>
        </w:rPr>
      </w:pPr>
      <w:r w:rsidRPr="002B0064">
        <w:rPr>
          <w:rFonts w:eastAsia="Times New Roman" w:cstheme="minorHAnsi"/>
        </w:rPr>
        <w:t>The application I’</w:t>
      </w:r>
      <w:r w:rsidR="00E76B6A" w:rsidRPr="002B0064">
        <w:rPr>
          <w:rFonts w:eastAsia="Times New Roman" w:cstheme="minorHAnsi"/>
        </w:rPr>
        <w:t xml:space="preserve">ve chose </w:t>
      </w:r>
      <w:r w:rsidRPr="002B0064">
        <w:rPr>
          <w:rFonts w:eastAsia="Times New Roman" w:cstheme="minorHAnsi"/>
        </w:rPr>
        <w:t xml:space="preserve">to work with is the Inventory application.  This application will be used to track inventory and have functions to authenticate login credentials, add, remove, and increment inventory, and a function to notify the user when the amount of any inventory item has been reduced to zero. </w:t>
      </w:r>
      <w:r w:rsidR="00E76B6A" w:rsidRPr="002B0064">
        <w:rPr>
          <w:rFonts w:eastAsia="Times New Roman" w:cstheme="minorHAnsi"/>
        </w:rPr>
        <w:t>Along with the functions described above databases will be required to store Usernames, Passwords, Customer information, and inventory. When first opening the application, a screen allowing a user should display. Following this it should bring a user to a gride view showing the inventory, allowing for inventory tracking by multiple different users.</w:t>
      </w:r>
    </w:p>
    <w:p w14:paraId="12A6BDEA" w14:textId="438DE7B1" w:rsidR="004E506B" w:rsidRPr="002B0064" w:rsidRDefault="00002515" w:rsidP="004E506B">
      <w:pPr>
        <w:ind w:firstLine="720"/>
        <w:rPr>
          <w:rFonts w:eastAsia="Times New Roman" w:cstheme="minorHAnsi"/>
        </w:rPr>
      </w:pPr>
      <w:r w:rsidRPr="002B0064">
        <w:rPr>
          <w:rFonts w:eastAsia="Times New Roman" w:cstheme="minorHAnsi"/>
        </w:rPr>
        <w:t xml:space="preserve">This application could have a variety of different users, from a professional in a work environment keeping track of stock to a busy parent keeping track of their pantry at home. The parent would find this application useful keeping track of this kitchen stock when knowing what is running low or what they have an excess of. </w:t>
      </w:r>
      <w:r w:rsidR="004B5C16" w:rsidRPr="002B0064">
        <w:rPr>
          <w:rFonts w:eastAsia="Times New Roman" w:cstheme="minorHAnsi"/>
        </w:rPr>
        <w:t>Additionally,</w:t>
      </w:r>
      <w:r w:rsidRPr="002B0064">
        <w:rPr>
          <w:rFonts w:eastAsia="Times New Roman" w:cstheme="minorHAnsi"/>
        </w:rPr>
        <w:t xml:space="preserve"> this application would be useful to keep track of </w:t>
      </w:r>
      <w:r w:rsidR="004B5C16" w:rsidRPr="002B0064">
        <w:rPr>
          <w:rFonts w:eastAsia="Times New Roman" w:cstheme="minorHAnsi"/>
        </w:rPr>
        <w:t>household</w:t>
      </w:r>
      <w:r w:rsidRPr="002B0064">
        <w:rPr>
          <w:rFonts w:eastAsia="Times New Roman" w:cstheme="minorHAnsi"/>
        </w:rPr>
        <w:t xml:space="preserve"> goods</w:t>
      </w:r>
      <w:r w:rsidR="004B5C16" w:rsidRPr="002B0064">
        <w:rPr>
          <w:rFonts w:eastAsia="Times New Roman" w:cstheme="minorHAnsi"/>
        </w:rPr>
        <w:t xml:space="preserve"> that someone might not take much time to keep count of such</w:t>
      </w:r>
      <w:r w:rsidRPr="002B0064">
        <w:rPr>
          <w:rFonts w:eastAsia="Times New Roman" w:cstheme="minorHAnsi"/>
        </w:rPr>
        <w:t xml:space="preserve"> as </w:t>
      </w:r>
      <w:r w:rsidR="004B5C16" w:rsidRPr="002B0064">
        <w:rPr>
          <w:rFonts w:eastAsia="Times New Roman" w:cstheme="minorHAnsi"/>
        </w:rPr>
        <w:t xml:space="preserve">batteries or paper towels. The professional no matter the profession would find use in this application. From an office manager keeping track of office supplies, to a warehouse supervisor keeping track of inventory </w:t>
      </w:r>
      <w:r w:rsidR="00814C4A" w:rsidRPr="002B0064">
        <w:rPr>
          <w:rFonts w:eastAsia="Times New Roman" w:cstheme="minorHAnsi"/>
        </w:rPr>
        <w:t xml:space="preserve">for orders to </w:t>
      </w:r>
      <w:r w:rsidR="00DD1FC8" w:rsidRPr="002B0064">
        <w:rPr>
          <w:rFonts w:eastAsia="Times New Roman" w:cstheme="minorHAnsi"/>
        </w:rPr>
        <w:t>fulfill</w:t>
      </w:r>
      <w:r w:rsidR="004E506B" w:rsidRPr="002B0064">
        <w:rPr>
          <w:rFonts w:eastAsia="Times New Roman" w:cstheme="minorHAnsi"/>
        </w:rPr>
        <w:t xml:space="preserve"> using the grid view</w:t>
      </w:r>
      <w:r w:rsidR="00814C4A" w:rsidRPr="002B0064">
        <w:rPr>
          <w:rFonts w:eastAsia="Times New Roman" w:cstheme="minorHAnsi"/>
        </w:rPr>
        <w:t xml:space="preserve">. </w:t>
      </w:r>
      <w:r w:rsidR="004E506B" w:rsidRPr="002B0064">
        <w:rPr>
          <w:rFonts w:eastAsia="Times New Roman" w:cstheme="minorHAnsi"/>
        </w:rPr>
        <w:t>They would additionally find use in the log in feature to gate keep any unauthorized changes to stock.</w:t>
      </w:r>
      <w:r w:rsidR="002B7556" w:rsidRPr="002B0064">
        <w:rPr>
          <w:rFonts w:eastAsia="Times New Roman" w:cstheme="minorHAnsi"/>
        </w:rPr>
        <w:t xml:space="preserve"> To accomplish these goals, users will use a variety of different screens.</w:t>
      </w:r>
    </w:p>
    <w:p w14:paraId="32390AB2" w14:textId="6D78CB68" w:rsidR="00B94AA8" w:rsidRDefault="00975114" w:rsidP="00B94AA8">
      <w:pPr>
        <w:ind w:firstLine="720"/>
        <w:rPr>
          <w:rFonts w:eastAsia="Times New Roman" w:cstheme="minorHAnsi"/>
        </w:rPr>
      </w:pPr>
      <w:r w:rsidRPr="002B0064">
        <w:rPr>
          <w:rFonts w:eastAsia="Times New Roman" w:cstheme="minorHAnsi"/>
        </w:rPr>
        <w:t xml:space="preserve">To fulfill their inventory needs users will need a user-centered UI for the application.  To start they will need to be brought to a log in screen </w:t>
      </w:r>
      <w:r w:rsidR="002B0064">
        <w:rPr>
          <w:rFonts w:eastAsia="Times New Roman" w:cstheme="minorHAnsi"/>
        </w:rPr>
        <w:t xml:space="preserve">with text fields to enter a username and a password. After entering this </w:t>
      </w:r>
      <w:r w:rsidR="004C60B2">
        <w:rPr>
          <w:rFonts w:eastAsia="Times New Roman" w:cstheme="minorHAnsi"/>
        </w:rPr>
        <w:t>information,</w:t>
      </w:r>
      <w:r w:rsidR="002B0064">
        <w:rPr>
          <w:rFonts w:eastAsia="Times New Roman" w:cstheme="minorHAnsi"/>
        </w:rPr>
        <w:t xml:space="preserve"> they user would need to press a log in button to authenticate this information against two databases storing the usernames and passwords of users</w:t>
      </w:r>
      <w:r w:rsidR="00C366AB">
        <w:rPr>
          <w:rFonts w:eastAsia="Times New Roman" w:cstheme="minorHAnsi"/>
        </w:rPr>
        <w:t xml:space="preserve"> or press a button to sign up for a new account</w:t>
      </w:r>
      <w:r w:rsidR="002B0064">
        <w:rPr>
          <w:rFonts w:eastAsia="Times New Roman" w:cstheme="minorHAnsi"/>
        </w:rPr>
        <w:t>.</w:t>
      </w:r>
      <w:r w:rsidR="00D83258">
        <w:rPr>
          <w:rFonts w:eastAsia="Times New Roman" w:cstheme="minorHAnsi"/>
        </w:rPr>
        <w:t xml:space="preserve"> After Authentication the user should be brought to a screen with a table layout showing the user a</w:t>
      </w:r>
      <w:r w:rsidR="004B4E99">
        <w:rPr>
          <w:rFonts w:eastAsia="Times New Roman" w:cstheme="minorHAnsi"/>
        </w:rPr>
        <w:t xml:space="preserve"> small thumbnail </w:t>
      </w:r>
      <w:r w:rsidR="004C60B2">
        <w:rPr>
          <w:rFonts w:eastAsia="Times New Roman" w:cstheme="minorHAnsi"/>
        </w:rPr>
        <w:t>button</w:t>
      </w:r>
      <w:r w:rsidR="005E4B3B">
        <w:rPr>
          <w:rFonts w:eastAsia="Times New Roman" w:cstheme="minorHAnsi"/>
        </w:rPr>
        <w:t xml:space="preserve"> with an image</w:t>
      </w:r>
      <w:r w:rsidR="004C60B2">
        <w:rPr>
          <w:rFonts w:eastAsia="Times New Roman" w:cstheme="minorHAnsi"/>
        </w:rPr>
        <w:t xml:space="preserve"> </w:t>
      </w:r>
      <w:r w:rsidR="004B4E99">
        <w:rPr>
          <w:rFonts w:eastAsia="Times New Roman" w:cstheme="minorHAnsi"/>
        </w:rPr>
        <w:t xml:space="preserve">of each item </w:t>
      </w:r>
      <w:r w:rsidR="005E4B3B">
        <w:rPr>
          <w:rFonts w:eastAsia="Times New Roman" w:cstheme="minorHAnsi"/>
        </w:rPr>
        <w:t>and</w:t>
      </w:r>
      <w:r w:rsidR="004B4E99">
        <w:rPr>
          <w:rFonts w:eastAsia="Times New Roman" w:cstheme="minorHAnsi"/>
        </w:rPr>
        <w:t xml:space="preserve"> a short text description</w:t>
      </w:r>
      <w:r w:rsidR="005E4B3B">
        <w:rPr>
          <w:rFonts w:eastAsia="Times New Roman" w:cstheme="minorHAnsi"/>
        </w:rPr>
        <w:t xml:space="preserve"> and number in stock. Additionally, the grid view would give the user buttons to add or remove items</w:t>
      </w:r>
      <w:r w:rsidR="004B4E99">
        <w:rPr>
          <w:rFonts w:eastAsia="Times New Roman" w:cstheme="minorHAnsi"/>
        </w:rPr>
        <w:t>.</w:t>
      </w:r>
      <w:r w:rsidR="005E4B3B">
        <w:rPr>
          <w:rFonts w:eastAsia="Times New Roman" w:cstheme="minorHAnsi"/>
        </w:rPr>
        <w:t xml:space="preserve"> After tapping the item, they would like to manipulate the user would be brought to a menu allowing them to increment or decrement the item by their chosen amount. If there would be a decrement the application would throw the user a</w:t>
      </w:r>
      <w:r w:rsidR="00B94AA8">
        <w:rPr>
          <w:rFonts w:eastAsia="Times New Roman" w:cstheme="minorHAnsi"/>
        </w:rPr>
        <w:t xml:space="preserve"> notification</w:t>
      </w:r>
      <w:r w:rsidR="005E4B3B">
        <w:rPr>
          <w:rFonts w:eastAsia="Times New Roman" w:cstheme="minorHAnsi"/>
        </w:rPr>
        <w:t xml:space="preserve"> telling them there would not be enough or an error showing the user there are zero left in stock. </w:t>
      </w:r>
      <w:r w:rsidR="00B94AA8">
        <w:rPr>
          <w:rFonts w:eastAsia="Times New Roman" w:cstheme="minorHAnsi"/>
        </w:rPr>
        <w:t xml:space="preserve">To exit the menu and return the grid view the user could slide to the left or right or press the back button. </w:t>
      </w:r>
    </w:p>
    <w:p w14:paraId="50FC3FE7" w14:textId="19825D1E" w:rsidR="009174C1" w:rsidRDefault="0006674D" w:rsidP="002C5772">
      <w:pPr>
        <w:ind w:firstLine="720"/>
        <w:rPr>
          <w:rFonts w:eastAsia="Times New Roman" w:cstheme="minorHAnsi"/>
        </w:rPr>
      </w:pPr>
      <w:r>
        <w:rPr>
          <w:rFonts w:eastAsia="Times New Roman" w:cstheme="minorHAnsi"/>
        </w:rPr>
        <w:t>After installing the application and opening to the initial log in screen this would include text fields for login and password and buttons for log in and create new user. The text entered would be verified against he stored password and username in separate databases after the login button is pressed. The create new user button would allow the user to create a new username and password</w:t>
      </w:r>
      <w:r w:rsidR="003B04BB">
        <w:rPr>
          <w:rFonts w:eastAsia="Times New Roman" w:cstheme="minorHAnsi"/>
        </w:rPr>
        <w:t>, enter their personal information in and store it in a database, and select a business affiliation if there is one to determine a company stock and company items if part of a larger organization.  After logging in the application would display a grid view with the username and affiliation if there is on at the top, and button</w:t>
      </w:r>
      <w:r w:rsidR="002C5772">
        <w:rPr>
          <w:rFonts w:eastAsia="Times New Roman" w:cstheme="minorHAnsi"/>
        </w:rPr>
        <w:t xml:space="preserve"> to bring up a menu</w:t>
      </w:r>
      <w:r w:rsidR="003B04BB">
        <w:rPr>
          <w:rFonts w:eastAsia="Times New Roman" w:cstheme="minorHAnsi"/>
        </w:rPr>
        <w:t xml:space="preserve"> to remove and add new items</w:t>
      </w:r>
      <w:r w:rsidR="002C5772">
        <w:rPr>
          <w:rFonts w:eastAsia="Times New Roman" w:cstheme="minorHAnsi"/>
        </w:rPr>
        <w:t xml:space="preserve"> as well as logging off and editing personal information</w:t>
      </w:r>
      <w:r w:rsidR="003B04BB">
        <w:rPr>
          <w:rFonts w:eastAsia="Times New Roman" w:cstheme="minorHAnsi"/>
        </w:rPr>
        <w:t xml:space="preserve">. Each item would be displayed with a thumbnail image with a brief descriptive title and item count. After tapping the </w:t>
      </w:r>
      <w:r w:rsidR="002C5772">
        <w:rPr>
          <w:rFonts w:eastAsia="Times New Roman" w:cstheme="minorHAnsi"/>
        </w:rPr>
        <w:t>item,</w:t>
      </w:r>
      <w:r w:rsidR="003B04BB">
        <w:rPr>
          <w:rFonts w:eastAsia="Times New Roman" w:cstheme="minorHAnsi"/>
        </w:rPr>
        <w:t xml:space="preserve"> a short menu will display allowing a user to increment or decrement each item and throwing an error notification if there are not enough or a warning notification if the decrement would drop the item to zero.</w:t>
      </w:r>
      <w:r w:rsidR="002C5772">
        <w:rPr>
          <w:rFonts w:eastAsia="Times New Roman" w:cstheme="minorHAnsi"/>
        </w:rPr>
        <w:t xml:space="preserve"> If the item is depleted to 0 there would also be a red highlight around the image of the item showing it needs to be refilled on the grid view. To exit the menu the user would need to slide either right or left or tapping the back button on their device. Tapping the add item menu would allow a user to use the camera on their device to scan a barcode to save the items information or enter it manually in text fields. Removing the item lets the user tap from a list of items to delete and prompts the user to confirm the deletion with a yes or no option.  Finally editing the personal information would allow a user to update their details saved on the application </w:t>
      </w:r>
      <w:r w:rsidR="009174C1">
        <w:rPr>
          <w:rFonts w:eastAsia="Times New Roman" w:cstheme="minorHAnsi"/>
        </w:rPr>
        <w:t xml:space="preserve">such as an employee id or first and last name and update these details on the corresponding database. This allows an admin to track who is making item edits and when. </w:t>
      </w:r>
    </w:p>
    <w:p w14:paraId="41898CB1" w14:textId="50E53BE0" w:rsidR="009174C1" w:rsidRPr="009174C1" w:rsidRDefault="009174C1" w:rsidP="009174C1">
      <w:pPr>
        <w:rPr>
          <w:rFonts w:eastAsia="Times New Roman" w:cstheme="minorHAnsi"/>
        </w:rPr>
      </w:pPr>
      <w:r>
        <w:rPr>
          <w:rFonts w:eastAsia="Times New Roman" w:cstheme="minorHAnsi"/>
        </w:rPr>
        <w:br w:type="page"/>
      </w:r>
    </w:p>
    <w:sdt>
      <w:sdtPr>
        <w:id w:val="-1927028497"/>
        <w:docPartObj>
          <w:docPartGallery w:val="Bibliographies"/>
          <w:docPartUnique/>
        </w:docPartObj>
      </w:sdtPr>
      <w:sdtEndPr>
        <w:rPr>
          <w:rFonts w:asciiTheme="minorHAnsi" w:eastAsiaTheme="minorEastAsia" w:hAnsiTheme="minorHAnsi"/>
          <w:b w:val="0"/>
          <w:bCs w:val="0"/>
          <w:kern w:val="0"/>
          <w:sz w:val="24"/>
          <w:szCs w:val="24"/>
        </w:rPr>
      </w:sdtEndPr>
      <w:sdtContent>
        <w:p w14:paraId="1B221C52" w14:textId="54291186" w:rsidR="009174C1" w:rsidRDefault="009174C1">
          <w:pPr>
            <w:pStyle w:val="Heading1"/>
          </w:pPr>
          <w:r>
            <w:t>References</w:t>
          </w:r>
        </w:p>
        <w:sdt>
          <w:sdtPr>
            <w:id w:val="1488743275"/>
            <w:bibliography/>
          </w:sdtPr>
          <w:sdtContent>
            <w:p w14:paraId="729A8D98" w14:textId="77777777" w:rsidR="009174C1" w:rsidRDefault="009174C1" w:rsidP="009174C1">
              <w:pPr>
                <w:pStyle w:val="Bibliography"/>
                <w:ind w:left="720" w:hanging="720"/>
                <w:rPr>
                  <w:noProof/>
                </w:rPr>
              </w:pPr>
              <w:r>
                <w:fldChar w:fldCharType="begin"/>
              </w:r>
              <w:r>
                <w:instrText xml:space="preserve"> BIBLIOGRAPHY </w:instrText>
              </w:r>
              <w:r>
                <w:fldChar w:fldCharType="separate"/>
              </w:r>
              <w:r>
                <w:rPr>
                  <w:i/>
                  <w:iCs/>
                  <w:noProof/>
                </w:rPr>
                <w:t>Core App Quality</w:t>
              </w:r>
              <w:r>
                <w:rPr>
                  <w:noProof/>
                </w:rPr>
                <w:t>. (2021, 03 17). Retrieved from developer.android.com: https://developer.android.com/docs/quality-guidelines/core-app-quality</w:t>
              </w:r>
            </w:p>
            <w:p w14:paraId="06A53089" w14:textId="46AC1EDE" w:rsidR="009174C1" w:rsidRDefault="009174C1" w:rsidP="009174C1">
              <w:r>
                <w:rPr>
                  <w:b/>
                  <w:bCs/>
                  <w:noProof/>
                </w:rPr>
                <w:fldChar w:fldCharType="end"/>
              </w:r>
            </w:p>
          </w:sdtContent>
        </w:sdt>
      </w:sdtContent>
    </w:sdt>
    <w:p w14:paraId="435B1D5D" w14:textId="77777777" w:rsidR="00311306" w:rsidRPr="002C5772" w:rsidRDefault="00311306" w:rsidP="002C5772">
      <w:pPr>
        <w:ind w:firstLine="720"/>
        <w:rPr>
          <w:rFonts w:eastAsia="Times New Roman" w:cstheme="minorHAnsi"/>
        </w:rPr>
      </w:pPr>
    </w:p>
    <w:sectPr w:rsidR="00311306" w:rsidRPr="002C5772" w:rsidSect="00311306">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7A5B" w14:textId="77777777" w:rsidR="00311306" w:rsidRDefault="00311306" w:rsidP="00311306">
      <w:pPr>
        <w:spacing w:line="240" w:lineRule="auto"/>
      </w:pPr>
      <w:r>
        <w:separator/>
      </w:r>
    </w:p>
  </w:endnote>
  <w:endnote w:type="continuationSeparator" w:id="0">
    <w:p w14:paraId="65EE306A" w14:textId="77777777" w:rsidR="00311306" w:rsidRDefault="00311306" w:rsidP="00311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69826"/>
      <w:docPartObj>
        <w:docPartGallery w:val="Page Numbers (Bottom of Page)"/>
        <w:docPartUnique/>
      </w:docPartObj>
    </w:sdtPr>
    <w:sdtEndPr>
      <w:rPr>
        <w:noProof/>
      </w:rPr>
    </w:sdtEndPr>
    <w:sdtContent>
      <w:p w14:paraId="1929BD45" w14:textId="74FF3D88" w:rsidR="00311306" w:rsidRDefault="0031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02E4E4" w14:textId="77777777" w:rsidR="00311306" w:rsidRDefault="00311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044908"/>
      <w:docPartObj>
        <w:docPartGallery w:val="Page Numbers (Bottom of Page)"/>
        <w:docPartUnique/>
      </w:docPartObj>
    </w:sdtPr>
    <w:sdtEndPr>
      <w:rPr>
        <w:noProof/>
      </w:rPr>
    </w:sdtEndPr>
    <w:sdtContent>
      <w:p w14:paraId="0A8BF4BD" w14:textId="3787AB04" w:rsidR="00311306" w:rsidRDefault="003113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3D4658" w14:textId="77777777" w:rsidR="00311306" w:rsidRDefault="0031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EB3FA" w14:textId="77777777" w:rsidR="00311306" w:rsidRDefault="00311306" w:rsidP="00311306">
      <w:pPr>
        <w:spacing w:line="240" w:lineRule="auto"/>
      </w:pPr>
      <w:r>
        <w:separator/>
      </w:r>
    </w:p>
  </w:footnote>
  <w:footnote w:type="continuationSeparator" w:id="0">
    <w:p w14:paraId="294185E5" w14:textId="77777777" w:rsidR="00311306" w:rsidRDefault="00311306" w:rsidP="00311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CEA7" w14:textId="1BE2192E" w:rsidR="00311306" w:rsidRDefault="00311306">
    <w:pPr>
      <w:pStyle w:val="Header"/>
    </w:pPr>
    <w:r>
      <w:t xml:space="preserve">Project One </w:t>
    </w:r>
    <w:r w:rsidRPr="00311306">
      <w:t>Inventory App</w:t>
    </w:r>
  </w:p>
  <w:p w14:paraId="1E08F63F" w14:textId="77777777" w:rsidR="00311306" w:rsidRDefault="00311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687DC1"/>
    <w:multiLevelType w:val="multilevel"/>
    <w:tmpl w:val="3682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360256"/>
    <w:multiLevelType w:val="multilevel"/>
    <w:tmpl w:val="78D04DE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DF51E3"/>
    <w:multiLevelType w:val="multilevel"/>
    <w:tmpl w:val="575A6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47CF8"/>
    <w:multiLevelType w:val="multilevel"/>
    <w:tmpl w:val="181E86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06"/>
    <w:rsid w:val="000005E5"/>
    <w:rsid w:val="00002515"/>
    <w:rsid w:val="0006674D"/>
    <w:rsid w:val="002B0064"/>
    <w:rsid w:val="002B7556"/>
    <w:rsid w:val="002C5772"/>
    <w:rsid w:val="00311306"/>
    <w:rsid w:val="003B04BB"/>
    <w:rsid w:val="00442B3C"/>
    <w:rsid w:val="004B4E99"/>
    <w:rsid w:val="004B5C16"/>
    <w:rsid w:val="004C60B2"/>
    <w:rsid w:val="004E506B"/>
    <w:rsid w:val="005E4B3B"/>
    <w:rsid w:val="00814C4A"/>
    <w:rsid w:val="009174C1"/>
    <w:rsid w:val="00975114"/>
    <w:rsid w:val="00B94AA8"/>
    <w:rsid w:val="00C366AB"/>
    <w:rsid w:val="00C91C92"/>
    <w:rsid w:val="00D83258"/>
    <w:rsid w:val="00D87780"/>
    <w:rsid w:val="00DD1FC8"/>
    <w:rsid w:val="00E76B6A"/>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731FE"/>
  <w15:chartTrackingRefBased/>
  <w15:docId w15:val="{83E75DC3-77A5-4E9F-A69C-E0B5AB6C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Header">
    <w:name w:val="header"/>
    <w:basedOn w:val="Normal"/>
    <w:link w:val="HeaderChar"/>
    <w:uiPriority w:val="99"/>
    <w:unhideWhenUsed/>
    <w:rsid w:val="00311306"/>
    <w:pPr>
      <w:tabs>
        <w:tab w:val="center" w:pos="4680"/>
        <w:tab w:val="right" w:pos="9360"/>
      </w:tabs>
      <w:spacing w:line="240" w:lineRule="auto"/>
    </w:pPr>
  </w:style>
  <w:style w:type="character" w:customStyle="1" w:styleId="HeaderChar">
    <w:name w:val="Header Char"/>
    <w:basedOn w:val="DefaultParagraphFont"/>
    <w:link w:val="Header"/>
    <w:uiPriority w:val="99"/>
    <w:rsid w:val="00311306"/>
  </w:style>
  <w:style w:type="paragraph" w:styleId="Footer">
    <w:name w:val="footer"/>
    <w:basedOn w:val="Normal"/>
    <w:link w:val="FooterChar"/>
    <w:uiPriority w:val="99"/>
    <w:unhideWhenUsed/>
    <w:rsid w:val="00311306"/>
    <w:pPr>
      <w:tabs>
        <w:tab w:val="center" w:pos="4680"/>
        <w:tab w:val="right" w:pos="9360"/>
      </w:tabs>
      <w:spacing w:line="240" w:lineRule="auto"/>
    </w:pPr>
  </w:style>
  <w:style w:type="character" w:customStyle="1" w:styleId="FooterChar">
    <w:name w:val="Footer Char"/>
    <w:basedOn w:val="DefaultParagraphFont"/>
    <w:link w:val="Footer"/>
    <w:uiPriority w:val="99"/>
    <w:rsid w:val="00311306"/>
  </w:style>
  <w:style w:type="paragraph" w:styleId="Bibliography">
    <w:name w:val="Bibliography"/>
    <w:basedOn w:val="Normal"/>
    <w:next w:val="Normal"/>
    <w:uiPriority w:val="37"/>
    <w:unhideWhenUsed/>
    <w:rsid w:val="0091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8515">
      <w:bodyDiv w:val="1"/>
      <w:marLeft w:val="0"/>
      <w:marRight w:val="0"/>
      <w:marTop w:val="0"/>
      <w:marBottom w:val="0"/>
      <w:divBdr>
        <w:top w:val="none" w:sz="0" w:space="0" w:color="auto"/>
        <w:left w:val="none" w:sz="0" w:space="0" w:color="auto"/>
        <w:bottom w:val="none" w:sz="0" w:space="0" w:color="auto"/>
        <w:right w:val="none" w:sz="0" w:space="0" w:color="auto"/>
      </w:divBdr>
    </w:div>
    <w:div w:id="292950723">
      <w:bodyDiv w:val="1"/>
      <w:marLeft w:val="0"/>
      <w:marRight w:val="0"/>
      <w:marTop w:val="0"/>
      <w:marBottom w:val="0"/>
      <w:divBdr>
        <w:top w:val="none" w:sz="0" w:space="0" w:color="auto"/>
        <w:left w:val="none" w:sz="0" w:space="0" w:color="auto"/>
        <w:bottom w:val="none" w:sz="0" w:space="0" w:color="auto"/>
        <w:right w:val="none" w:sz="0" w:space="0" w:color="auto"/>
      </w:divBdr>
    </w:div>
    <w:div w:id="1225140054">
      <w:bodyDiv w:val="1"/>
      <w:marLeft w:val="0"/>
      <w:marRight w:val="0"/>
      <w:marTop w:val="0"/>
      <w:marBottom w:val="0"/>
      <w:divBdr>
        <w:top w:val="none" w:sz="0" w:space="0" w:color="auto"/>
        <w:left w:val="none" w:sz="0" w:space="0" w:color="auto"/>
        <w:bottom w:val="none" w:sz="0" w:space="0" w:color="auto"/>
        <w:right w:val="none" w:sz="0" w:space="0" w:color="auto"/>
      </w:divBdr>
    </w:div>
    <w:div w:id="1417895276">
      <w:bodyDiv w:val="1"/>
      <w:marLeft w:val="0"/>
      <w:marRight w:val="0"/>
      <w:marTop w:val="0"/>
      <w:marBottom w:val="0"/>
      <w:divBdr>
        <w:top w:val="none" w:sz="0" w:space="0" w:color="auto"/>
        <w:left w:val="none" w:sz="0" w:space="0" w:color="auto"/>
        <w:bottom w:val="none" w:sz="0" w:space="0" w:color="auto"/>
        <w:right w:val="none" w:sz="0" w:space="0" w:color="auto"/>
      </w:divBdr>
    </w:div>
    <w:div w:id="1779368193">
      <w:bodyDiv w:val="1"/>
      <w:marLeft w:val="0"/>
      <w:marRight w:val="0"/>
      <w:marTop w:val="0"/>
      <w:marBottom w:val="0"/>
      <w:divBdr>
        <w:top w:val="none" w:sz="0" w:space="0" w:color="auto"/>
        <w:left w:val="none" w:sz="0" w:space="0" w:color="auto"/>
        <w:bottom w:val="none" w:sz="0" w:space="0" w:color="auto"/>
        <w:right w:val="none" w:sz="0" w:space="0" w:color="auto"/>
      </w:divBdr>
    </w:div>
    <w:div w:id="205044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FC9E4329B4752A21D1F1749354BE8"/>
        <w:category>
          <w:name w:val="General"/>
          <w:gallery w:val="placeholder"/>
        </w:category>
        <w:types>
          <w:type w:val="bbPlcHdr"/>
        </w:types>
        <w:behaviors>
          <w:behavior w:val="content"/>
        </w:behaviors>
        <w:guid w:val="{988267C6-A57F-4298-9985-3A95B537177E}"/>
      </w:docPartPr>
      <w:docPartBody>
        <w:p w:rsidR="00000000" w:rsidRDefault="00BA1A08" w:rsidP="00BA1A08">
          <w:pPr>
            <w:pStyle w:val="FAFFC9E4329B4752A21D1F1749354BE8"/>
          </w:pPr>
          <w:r>
            <w:rPr>
              <w:rFonts w:asciiTheme="majorHAnsi" w:hAnsiTheme="majorHAnsi"/>
              <w:color w:val="FFFFFF" w:themeColor="background1"/>
              <w:sz w:val="96"/>
              <w:szCs w:val="96"/>
            </w:rPr>
            <w:t>[Document title]</w:t>
          </w:r>
        </w:p>
      </w:docPartBody>
    </w:docPart>
    <w:docPart>
      <w:docPartPr>
        <w:name w:val="916C4F78426A46D3973788E8BC40AC2A"/>
        <w:category>
          <w:name w:val="General"/>
          <w:gallery w:val="placeholder"/>
        </w:category>
        <w:types>
          <w:type w:val="bbPlcHdr"/>
        </w:types>
        <w:behaviors>
          <w:behavior w:val="content"/>
        </w:behaviors>
        <w:guid w:val="{2A2904A9-4CD4-455B-BEF6-6B3A38738B0B}"/>
      </w:docPartPr>
      <w:docPartBody>
        <w:p w:rsidR="00000000" w:rsidRDefault="00BA1A08" w:rsidP="00BA1A08">
          <w:pPr>
            <w:pStyle w:val="916C4F78426A46D3973788E8BC40AC2A"/>
          </w:pPr>
          <w:r>
            <w:rPr>
              <w:color w:val="FFFFFF" w:themeColor="background1"/>
              <w:sz w:val="28"/>
              <w:szCs w:val="28"/>
            </w:rPr>
            <w:t>[Author name]</w:t>
          </w:r>
        </w:p>
      </w:docPartBody>
    </w:docPart>
    <w:docPart>
      <w:docPartPr>
        <w:name w:val="2935E533D6494989800AA20F836B766A"/>
        <w:category>
          <w:name w:val="General"/>
          <w:gallery w:val="placeholder"/>
        </w:category>
        <w:types>
          <w:type w:val="bbPlcHdr"/>
        </w:types>
        <w:behaviors>
          <w:behavior w:val="content"/>
        </w:behaviors>
        <w:guid w:val="{7651DA7D-48B9-4615-BB35-83BBA10D751D}"/>
      </w:docPartPr>
      <w:docPartBody>
        <w:p w:rsidR="00000000" w:rsidRDefault="00BA1A08" w:rsidP="00BA1A08">
          <w:pPr>
            <w:pStyle w:val="2935E533D6494989800AA20F836B766A"/>
          </w:pPr>
          <w:r>
            <w:rPr>
              <w:color w:val="FFFFFF" w:themeColor="background1"/>
              <w:sz w:val="28"/>
              <w:szCs w:val="28"/>
            </w:rPr>
            <w:t>[Course title]</w:t>
          </w:r>
        </w:p>
      </w:docPartBody>
    </w:docPart>
    <w:docPart>
      <w:docPartPr>
        <w:name w:val="3660D7E5E4F4460499F58658EF6E4B27"/>
        <w:category>
          <w:name w:val="General"/>
          <w:gallery w:val="placeholder"/>
        </w:category>
        <w:types>
          <w:type w:val="bbPlcHdr"/>
        </w:types>
        <w:behaviors>
          <w:behavior w:val="content"/>
        </w:behaviors>
        <w:guid w:val="{91305393-BDCD-4754-9BA2-FC85F6CC22A3}"/>
      </w:docPartPr>
      <w:docPartBody>
        <w:p w:rsidR="00000000" w:rsidRDefault="00BA1A08" w:rsidP="00BA1A08">
          <w:pPr>
            <w:pStyle w:val="3660D7E5E4F4460499F58658EF6E4B27"/>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08"/>
    <w:rsid w:val="00BA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FC9E4329B4752A21D1F1749354BE8">
    <w:name w:val="FAFFC9E4329B4752A21D1F1749354BE8"/>
    <w:rsid w:val="00BA1A08"/>
  </w:style>
  <w:style w:type="paragraph" w:customStyle="1" w:styleId="916C4F78426A46D3973788E8BC40AC2A">
    <w:name w:val="916C4F78426A46D3973788E8BC40AC2A"/>
    <w:rsid w:val="00BA1A08"/>
  </w:style>
  <w:style w:type="paragraph" w:customStyle="1" w:styleId="2935E533D6494989800AA20F836B766A">
    <w:name w:val="2935E533D6494989800AA20F836B766A"/>
    <w:rsid w:val="00BA1A08"/>
  </w:style>
  <w:style w:type="paragraph" w:customStyle="1" w:styleId="3660D7E5E4F4460499F58658EF6E4B27">
    <w:name w:val="3660D7E5E4F4460499F58658EF6E4B27"/>
    <w:rsid w:val="00BA1A08"/>
  </w:style>
  <w:style w:type="paragraph" w:customStyle="1" w:styleId="898CCE344DFB4394B42F4311A396D21B">
    <w:name w:val="898CCE344DFB4394B42F4311A396D21B"/>
    <w:rsid w:val="00BA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{325EF2E2-E998-42AB-A616-4A4A2FFDBF00}</b:Guid>
    <b:Title>Core App Quality</b:Title>
    <b:Year>2021</b:Year>
    <b:InternetSiteTitle>developer.android.com</b:InternetSiteTitle>
    <b:Month>03</b:Month>
    <b:Day>17</b:Day>
    <b:URL>https://developer.android.com/docs/quality-guidelines/core-app-quality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1CCF6-1A17-4E5C-A072-50C933CF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164</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creator>Ethan Daugherty</dc:creator>
  <cp:lastModifiedBy>Ethan Daugherty</cp:lastModifiedBy>
  <cp:revision>1</cp:revision>
  <dcterms:created xsi:type="dcterms:W3CDTF">2022-03-27T16:24:00Z</dcterms:created>
  <dcterms:modified xsi:type="dcterms:W3CDTF">2022-03-27T19:08:00Z</dcterms:modified>
  <cp:category>CS-360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