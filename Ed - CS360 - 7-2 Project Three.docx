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797979665"/>
        <w:docPartObj>
          <w:docPartGallery w:val="Cover Pages"/>
          <w:docPartUnique/>
        </w:docPartObj>
      </w:sdtPr>
      <w:sdtEndPr/>
      <w:sdtContent>
        <w:p w14:paraId="47F4508F" w14:textId="09C44A81" w:rsidR="00EF03F4" w:rsidRPr="003D4057" w:rsidRDefault="00EF03F4" w:rsidP="003D4057">
          <w:pPr>
            <w:ind w:left="720"/>
            <w:rPr>
              <w:rFonts w:cstheme="minorHAnsi"/>
            </w:rPr>
          </w:pPr>
          <w:r w:rsidRPr="003D4057">
            <w:rPr>
              <w:rFonts w:cstheme="minorHAnsi"/>
              <w:noProof/>
            </w:rPr>
            <mc:AlternateContent>
              <mc:Choice Requires="wps">
                <w:drawing>
                  <wp:anchor distT="0" distB="0" distL="114300" distR="114300" simplePos="0" relativeHeight="251658240" behindDoc="1" locked="0" layoutInCell="1" allowOverlap="1" wp14:anchorId="02C35818" wp14:editId="1B17318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3703FF4A" w:rsidR="00EF03F4" w:rsidRDefault="006E70BD">
                                          <w:pPr>
                                            <w:pStyle w:val="NoSpacing"/>
                                            <w:spacing w:before="240" w:line="216" w:lineRule="auto"/>
                                            <w:ind w:left="360" w:right="360"/>
                                            <w:contextualSpacing/>
                                            <w:rPr>
                                              <w:rFonts w:asciiTheme="majorHAnsi" w:hAnsiTheme="majorHAnsi"/>
                                              <w:color w:val="FFFFFF" w:themeColor="background1"/>
                                              <w:sz w:val="96"/>
                                              <w:szCs w:val="96"/>
                                            </w:rPr>
                                          </w:pPr>
                                          <w:r w:rsidRPr="006E70BD">
                                            <w:rPr>
                                              <w:rFonts w:asciiTheme="majorHAnsi" w:hAnsiTheme="majorHAnsi"/>
                                              <w:color w:val="FFFFFF" w:themeColor="background1"/>
                                              <w:sz w:val="96"/>
                                              <w:szCs w:val="96"/>
                                            </w:rPr>
                                            <w:t>7-2 Project Three</w:t>
                                          </w:r>
                                          <w:r>
                                            <w:rPr>
                                              <w:rFonts w:asciiTheme="majorHAnsi" w:hAnsiTheme="majorHAnsi"/>
                                              <w:color w:val="FFFFFF" w:themeColor="background1"/>
                                              <w:sz w:val="96"/>
                                              <w:szCs w:val="96"/>
                                            </w:rPr>
                                            <w:t xml:space="preserve"> Inventory Control App</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15BD287C" w:rsidR="00EF03F4" w:rsidRDefault="009141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EndPr/>
                                        <w:sdtContent>
                                          <w:r w:rsidR="00EF03F4">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EndPr/>
                                      <w:sdtContent>
                                        <w:p w14:paraId="32AAB095" w14:textId="3DA235AE"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2-04-17T00:00:00Z">
                                          <w:dateFormat w:val="M/d/yy"/>
                                          <w:lid w:val="en-US"/>
                                          <w:storeMappedDataAs w:val="dateTime"/>
                                          <w:calendar w:val="gregorian"/>
                                        </w:date>
                                      </w:sdtPr>
                                      <w:sdtEndPr/>
                                      <w:sdtContent>
                                        <w:p w14:paraId="594505FD" w14:textId="67F06CA5" w:rsidR="00EF03F4" w:rsidRDefault="006E70BD">
                                          <w:pPr>
                                            <w:pStyle w:val="NoSpacing"/>
                                            <w:spacing w:after="240" w:line="288" w:lineRule="auto"/>
                                            <w:ind w:left="360" w:right="360"/>
                                            <w:rPr>
                                              <w:color w:val="FFFFFF" w:themeColor="background1"/>
                                              <w:sz w:val="28"/>
                                              <w:szCs w:val="28"/>
                                            </w:rPr>
                                          </w:pPr>
                                          <w:r>
                                            <w:rPr>
                                              <w:color w:val="FFFFFF" w:themeColor="background1"/>
                                              <w:sz w:val="28"/>
                                              <w:szCs w:val="28"/>
                                            </w:rPr>
                                            <w:t>4/17/22</w:t>
                                          </w:r>
                                        </w:p>
                                      </w:sdtContent>
                                    </w:sdt>
                                  </w:tc>
                                </w:tr>
                              </w:tbl>
                              <w:p w14:paraId="503CCF94" w14:textId="77777777" w:rsidR="00EF03F4" w:rsidRDefault="00EF03F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02C35818"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EF03F4" w14:paraId="35D06FA3" w14:textId="77777777">
                            <w:trPr>
                              <w:trHeight w:val="2376"/>
                            </w:trPr>
                            <w:tc>
                              <w:tcPr>
                                <w:tcW w:w="370" w:type="pct"/>
                                <w:shd w:val="clear" w:color="auto" w:fill="5B9BD5" w:themeFill="accent1"/>
                              </w:tcPr>
                              <w:p w14:paraId="5F050219" w14:textId="77777777" w:rsidR="00EF03F4" w:rsidRDefault="00EF03F4"/>
                            </w:tc>
                            <w:sdt>
                              <w:sdtPr>
                                <w:rPr>
                                  <w:rFonts w:asciiTheme="majorHAnsi" w:hAnsiTheme="majorHAnsi"/>
                                  <w:color w:val="FFFFFF" w:themeColor="background1"/>
                                  <w:sz w:val="96"/>
                                  <w:szCs w:val="96"/>
                                </w:rPr>
                                <w:alias w:val="Title"/>
                                <w:tag w:val=""/>
                                <w:id w:val="739824258"/>
                                <w:placeholder>
                                  <w:docPart w:val="70C5D99490214271A827D7D78E3828A4"/>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E2E6B1F" w14:textId="3703FF4A" w:rsidR="00EF03F4" w:rsidRDefault="006E70BD">
                                    <w:pPr>
                                      <w:pStyle w:val="NoSpacing"/>
                                      <w:spacing w:before="240" w:line="216" w:lineRule="auto"/>
                                      <w:ind w:left="360" w:right="360"/>
                                      <w:contextualSpacing/>
                                      <w:rPr>
                                        <w:rFonts w:asciiTheme="majorHAnsi" w:hAnsiTheme="majorHAnsi"/>
                                        <w:color w:val="FFFFFF" w:themeColor="background1"/>
                                        <w:sz w:val="96"/>
                                        <w:szCs w:val="96"/>
                                      </w:rPr>
                                    </w:pPr>
                                    <w:r w:rsidRPr="006E70BD">
                                      <w:rPr>
                                        <w:rFonts w:asciiTheme="majorHAnsi" w:hAnsiTheme="majorHAnsi"/>
                                        <w:color w:val="FFFFFF" w:themeColor="background1"/>
                                        <w:sz w:val="96"/>
                                        <w:szCs w:val="96"/>
                                      </w:rPr>
                                      <w:t>7-2 Project Three</w:t>
                                    </w:r>
                                    <w:r>
                                      <w:rPr>
                                        <w:rFonts w:asciiTheme="majorHAnsi" w:hAnsiTheme="majorHAnsi"/>
                                        <w:color w:val="FFFFFF" w:themeColor="background1"/>
                                        <w:sz w:val="96"/>
                                        <w:szCs w:val="96"/>
                                      </w:rPr>
                                      <w:t xml:space="preserve"> Inventory Control App</w:t>
                                    </w:r>
                                  </w:p>
                                </w:tc>
                              </w:sdtContent>
                            </w:sdt>
                          </w:tr>
                          <w:tr w:rsidR="00EF03F4" w14:paraId="77F2B18D" w14:textId="77777777">
                            <w:trPr>
                              <w:trHeight w:hRule="exact" w:val="648"/>
                            </w:trPr>
                            <w:tc>
                              <w:tcPr>
                                <w:tcW w:w="370" w:type="pct"/>
                                <w:shd w:val="clear" w:color="auto" w:fill="5B9BD5" w:themeFill="accent1"/>
                              </w:tcPr>
                              <w:p w14:paraId="18577EDC" w14:textId="77777777" w:rsidR="00EF03F4" w:rsidRDefault="00EF03F4"/>
                            </w:tc>
                            <w:tc>
                              <w:tcPr>
                                <w:tcW w:w="4630" w:type="pct"/>
                                <w:shd w:val="clear" w:color="auto" w:fill="404040" w:themeFill="text1" w:themeFillTint="BF"/>
                                <w:vAlign w:val="bottom"/>
                              </w:tcPr>
                              <w:p w14:paraId="6FAA6BB3" w14:textId="77777777" w:rsidR="00EF03F4" w:rsidRDefault="00EF03F4">
                                <w:pPr>
                                  <w:ind w:left="360" w:right="360"/>
                                  <w:rPr>
                                    <w:color w:val="FFFFFF" w:themeColor="background1"/>
                                    <w:sz w:val="28"/>
                                    <w:szCs w:val="28"/>
                                  </w:rPr>
                                </w:pPr>
                              </w:p>
                            </w:tc>
                          </w:tr>
                          <w:tr w:rsidR="00EF03F4" w14:paraId="4803AE26" w14:textId="77777777">
                            <w:tc>
                              <w:tcPr>
                                <w:tcW w:w="370" w:type="pct"/>
                                <w:shd w:val="clear" w:color="auto" w:fill="5B9BD5" w:themeFill="accent1"/>
                              </w:tcPr>
                              <w:p w14:paraId="3492746C" w14:textId="77777777" w:rsidR="00EF03F4" w:rsidRDefault="00EF03F4"/>
                            </w:tc>
                            <w:tc>
                              <w:tcPr>
                                <w:tcW w:w="4630" w:type="pct"/>
                                <w:shd w:val="clear" w:color="auto" w:fill="404040" w:themeFill="text1" w:themeFillTint="BF"/>
                                <w:vAlign w:val="bottom"/>
                              </w:tcPr>
                              <w:p w14:paraId="718912FF" w14:textId="15BD287C" w:rsidR="00EF03F4" w:rsidRDefault="009141B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43AC109A96914AC992EBDEF14CA0D5E5"/>
                                    </w:placeholder>
                                    <w:dataBinding w:prefixMappings="xmlns:ns0='http://purl.org/dc/elements/1.1/' xmlns:ns1='http://schemas.openxmlformats.org/package/2006/metadata/core-properties' " w:xpath="/ns1:coreProperties[1]/ns0:creator[1]" w:storeItemID="{6C3C8BC8-F283-45AE-878A-BAB7291924A1}"/>
                                    <w:text/>
                                  </w:sdtPr>
                                  <w:sdtEndPr/>
                                  <w:sdtContent>
                                    <w:r w:rsidR="00EF03F4">
                                      <w:rPr>
                                        <w:color w:val="FFFFFF" w:themeColor="background1"/>
                                        <w:sz w:val="28"/>
                                        <w:szCs w:val="28"/>
                                      </w:rPr>
                                      <w:t>Ethan Daugherty</w:t>
                                    </w:r>
                                  </w:sdtContent>
                                </w:sdt>
                              </w:p>
                              <w:sdt>
                                <w:sdtPr>
                                  <w:rPr>
                                    <w:color w:val="FFFFFF" w:themeColor="background1"/>
                                    <w:sz w:val="28"/>
                                    <w:szCs w:val="28"/>
                                  </w:rPr>
                                  <w:alias w:val="Course title"/>
                                  <w:tag w:val=""/>
                                  <w:id w:val="-15923909"/>
                                  <w:placeholder>
                                    <w:docPart w:val="9B75BD90AB744AD99AE281C83089BB09"/>
                                  </w:placeholder>
                                  <w:dataBinding w:prefixMappings="xmlns:ns0='http://purl.org/dc/elements/1.1/' xmlns:ns1='http://schemas.openxmlformats.org/package/2006/metadata/core-properties' " w:xpath="/ns1:coreProperties[1]/ns1:category[1]" w:storeItemID="{6C3C8BC8-F283-45AE-878A-BAB7291924A1}"/>
                                  <w:text/>
                                </w:sdtPr>
                                <w:sdtEndPr/>
                                <w:sdtContent>
                                  <w:p w14:paraId="32AAB095" w14:textId="3DA235AE" w:rsidR="00EF03F4" w:rsidRDefault="00EF03F4">
                                    <w:pPr>
                                      <w:pStyle w:val="NoSpacing"/>
                                      <w:spacing w:line="288" w:lineRule="auto"/>
                                      <w:ind w:left="360" w:right="360"/>
                                      <w:rPr>
                                        <w:color w:val="FFFFFF" w:themeColor="background1"/>
                                        <w:sz w:val="28"/>
                                        <w:szCs w:val="28"/>
                                      </w:rPr>
                                    </w:pPr>
                                    <w:r w:rsidRPr="00EF03F4">
                                      <w:rPr>
                                        <w:color w:val="FFFFFF" w:themeColor="background1"/>
                                        <w:sz w:val="28"/>
                                        <w:szCs w:val="28"/>
                                      </w:rPr>
                                      <w:t>CS-360</w:t>
                                    </w:r>
                                  </w:p>
                                </w:sdtContent>
                              </w:sdt>
                              <w:sdt>
                                <w:sdtPr>
                                  <w:rPr>
                                    <w:color w:val="FFFFFF" w:themeColor="background1"/>
                                    <w:sz w:val="28"/>
                                    <w:szCs w:val="28"/>
                                  </w:rPr>
                                  <w:alias w:val="Date"/>
                                  <w:tag w:val=""/>
                                  <w:id w:val="748164578"/>
                                  <w:placeholder>
                                    <w:docPart w:val="BC5E3A46CF2C42F7921426D64C4EF2E3"/>
                                  </w:placeholder>
                                  <w:dataBinding w:prefixMappings="xmlns:ns0='http://schemas.microsoft.com/office/2006/coverPageProps' " w:xpath="/ns0:CoverPageProperties[1]/ns0:PublishDate[1]" w:storeItemID="{55AF091B-3C7A-41E3-B477-F2FDAA23CFDA}"/>
                                  <w:date w:fullDate="2022-04-17T00:00:00Z">
                                    <w:dateFormat w:val="M/d/yy"/>
                                    <w:lid w:val="en-US"/>
                                    <w:storeMappedDataAs w:val="dateTime"/>
                                    <w:calendar w:val="gregorian"/>
                                  </w:date>
                                </w:sdtPr>
                                <w:sdtEndPr/>
                                <w:sdtContent>
                                  <w:p w14:paraId="594505FD" w14:textId="67F06CA5" w:rsidR="00EF03F4" w:rsidRDefault="006E70BD">
                                    <w:pPr>
                                      <w:pStyle w:val="NoSpacing"/>
                                      <w:spacing w:after="240" w:line="288" w:lineRule="auto"/>
                                      <w:ind w:left="360" w:right="360"/>
                                      <w:rPr>
                                        <w:color w:val="FFFFFF" w:themeColor="background1"/>
                                        <w:sz w:val="28"/>
                                        <w:szCs w:val="28"/>
                                      </w:rPr>
                                    </w:pPr>
                                    <w:r>
                                      <w:rPr>
                                        <w:color w:val="FFFFFF" w:themeColor="background1"/>
                                        <w:sz w:val="28"/>
                                        <w:szCs w:val="28"/>
                                      </w:rPr>
                                      <w:t>4/17/22</w:t>
                                    </w:r>
                                  </w:p>
                                </w:sdtContent>
                              </w:sdt>
                            </w:tc>
                          </w:tr>
                        </w:tbl>
                        <w:p w14:paraId="503CCF94" w14:textId="77777777" w:rsidR="00EF03F4" w:rsidRDefault="00EF03F4"/>
                      </w:txbxContent>
                    </v:textbox>
                    <w10:wrap anchorx="page" anchory="page"/>
                  </v:shape>
                </w:pict>
              </mc:Fallback>
            </mc:AlternateContent>
          </w:r>
        </w:p>
        <w:p w14:paraId="03F20660" w14:textId="22BA2584" w:rsidR="00EF03F4" w:rsidRPr="003D4057" w:rsidRDefault="00EF03F4" w:rsidP="003D4057">
          <w:pPr>
            <w:ind w:left="720"/>
            <w:rPr>
              <w:rFonts w:cstheme="minorHAnsi"/>
            </w:rPr>
          </w:pPr>
          <w:r w:rsidRPr="003D4057">
            <w:rPr>
              <w:rFonts w:cstheme="minorHAnsi"/>
            </w:rPr>
            <w:br w:type="page"/>
          </w:r>
        </w:p>
      </w:sdtContent>
    </w:sdt>
    <w:p w14:paraId="3D41A07F" w14:textId="5F3A444F" w:rsidR="006E70BD" w:rsidRDefault="000E4E7D" w:rsidP="000E4E7D">
      <w:pPr>
        <w:ind w:left="720"/>
        <w:jc w:val="center"/>
        <w:rPr>
          <w:rFonts w:cstheme="minorHAnsi"/>
          <w:b/>
          <w:bCs/>
        </w:rPr>
      </w:pPr>
      <w:r w:rsidRPr="000E4E7D">
        <w:rPr>
          <w:rFonts w:cstheme="minorHAnsi"/>
          <w:b/>
          <w:bCs/>
        </w:rPr>
        <w:lastRenderedPageBreak/>
        <w:t>Inventory Control App</w:t>
      </w:r>
    </w:p>
    <w:p w14:paraId="7276EF03" w14:textId="55FC21AF" w:rsidR="000709FE" w:rsidRDefault="00F94D46" w:rsidP="000709FE">
      <w:pPr>
        <w:ind w:left="720"/>
        <w:rPr>
          <w:rFonts w:cstheme="minorHAnsi"/>
        </w:rPr>
      </w:pPr>
      <w:r>
        <w:rPr>
          <w:rFonts w:cstheme="minorHAnsi"/>
        </w:rPr>
        <w:t xml:space="preserve">Included with the applications a description </w:t>
      </w:r>
      <w:r w:rsidR="005B541F">
        <w:rPr>
          <w:rFonts w:cstheme="minorHAnsi"/>
        </w:rPr>
        <w:t>of its</w:t>
      </w:r>
      <w:r>
        <w:rPr>
          <w:rFonts w:cstheme="minorHAnsi"/>
        </w:rPr>
        <w:t xml:space="preserve"> primary functions such as user </w:t>
      </w:r>
      <w:r w:rsidR="00D220D2">
        <w:rPr>
          <w:rFonts w:cstheme="minorHAnsi"/>
        </w:rPr>
        <w:t>authentication, item</w:t>
      </w:r>
      <w:r>
        <w:rPr>
          <w:rFonts w:cstheme="minorHAnsi"/>
        </w:rPr>
        <w:t xml:space="preserve"> tracking including increasing, decreasing adding, and removing items, text notifications, and a grid view for easy manipulation and item tracking. </w:t>
      </w:r>
      <w:r w:rsidR="000709FE">
        <w:rPr>
          <w:rFonts w:cstheme="minorHAnsi"/>
        </w:rPr>
        <w:t>Additionally,</w:t>
      </w:r>
      <w:r w:rsidR="00D220D2">
        <w:rPr>
          <w:rFonts w:cstheme="minorHAnsi"/>
        </w:rPr>
        <w:t xml:space="preserve"> I would include that the application was created to track inventory stored on a database and send </w:t>
      </w:r>
      <w:r w:rsidR="000709FE">
        <w:rPr>
          <w:rFonts w:cstheme="minorHAnsi"/>
        </w:rPr>
        <w:t>notifications</w:t>
      </w:r>
      <w:r w:rsidR="00D220D2">
        <w:rPr>
          <w:rFonts w:cstheme="minorHAnsi"/>
        </w:rPr>
        <w:t xml:space="preserve"> when </w:t>
      </w:r>
      <w:r w:rsidR="000709FE">
        <w:rPr>
          <w:rFonts w:cstheme="minorHAnsi"/>
        </w:rPr>
        <w:t>stock drops low.</w:t>
      </w:r>
      <w:r>
        <w:rPr>
          <w:rFonts w:cstheme="minorHAnsi"/>
        </w:rPr>
        <w:t xml:space="preserve"> </w:t>
      </w:r>
      <w:r w:rsidR="009118C7">
        <w:rPr>
          <w:rFonts w:cstheme="minorHAnsi"/>
        </w:rPr>
        <w:t xml:space="preserve">Aside from the </w:t>
      </w:r>
      <w:r w:rsidR="00ED0C25">
        <w:rPr>
          <w:rFonts w:cstheme="minorHAnsi"/>
        </w:rPr>
        <w:t>description of</w:t>
      </w:r>
      <w:r w:rsidR="009118C7">
        <w:rPr>
          <w:rFonts w:cstheme="minorHAnsi"/>
        </w:rPr>
        <w:t xml:space="preserve"> the application the icon is also an important tool for bringing a prospective </w:t>
      </w:r>
      <w:r w:rsidR="005B541F">
        <w:rPr>
          <w:rFonts w:cstheme="minorHAnsi"/>
        </w:rPr>
        <w:t>user’s</w:t>
      </w:r>
      <w:r w:rsidR="009118C7">
        <w:rPr>
          <w:rFonts w:cstheme="minorHAnsi"/>
        </w:rPr>
        <w:t xml:space="preserve"> attention. </w:t>
      </w:r>
      <w:r w:rsidR="000709FE">
        <w:rPr>
          <w:rFonts w:cstheme="minorHAnsi"/>
        </w:rPr>
        <w:t xml:space="preserve"> I included a fork truck commonly used to move heavy loads around, an up and down arrow to illustrate that this app is for editing stock and INV to show its for tracking inventory.</w:t>
      </w:r>
    </w:p>
    <w:p w14:paraId="44A51D9A" w14:textId="1E223369" w:rsidR="000709FE" w:rsidRPr="000E4E7D" w:rsidRDefault="000709FE" w:rsidP="000709FE">
      <w:pPr>
        <w:ind w:left="720"/>
        <w:rPr>
          <w:rFonts w:cstheme="minorHAnsi"/>
        </w:rPr>
      </w:pPr>
      <w:r w:rsidRPr="000709FE">
        <w:rPr>
          <w:rFonts w:cstheme="minorHAnsi"/>
        </w:rPr>
        <w:drawing>
          <wp:anchor distT="0" distB="0" distL="114300" distR="114300" simplePos="0" relativeHeight="251659264" behindDoc="0" locked="0" layoutInCell="1" allowOverlap="1" wp14:anchorId="1F2ECE1E" wp14:editId="21F022D2">
            <wp:simplePos x="0" y="0"/>
            <wp:positionH relativeFrom="column">
              <wp:posOffset>457200</wp:posOffset>
            </wp:positionH>
            <wp:positionV relativeFrom="paragraph">
              <wp:posOffset>0</wp:posOffset>
            </wp:positionV>
            <wp:extent cx="1729890" cy="1767993"/>
            <wp:effectExtent l="0" t="0" r="3810" b="3810"/>
            <wp:wrapThrough wrapText="bothSides">
              <wp:wrapPolygon edited="0">
                <wp:start x="0" y="0"/>
                <wp:lineTo x="0" y="21414"/>
                <wp:lineTo x="21410" y="21414"/>
                <wp:lineTo x="21410" y="0"/>
                <wp:lineTo x="0" y="0"/>
              </wp:wrapPolygon>
            </wp:wrapThrough>
            <wp:docPr id="9" name="Picture 9"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29890" cy="1767993"/>
                    </a:xfrm>
                    <a:prstGeom prst="rect">
                      <a:avLst/>
                    </a:prstGeom>
                  </pic:spPr>
                </pic:pic>
              </a:graphicData>
            </a:graphic>
            <wp14:sizeRelH relativeFrom="page">
              <wp14:pctWidth>0</wp14:pctWidth>
            </wp14:sizeRelH>
            <wp14:sizeRelV relativeFrom="page">
              <wp14:pctHeight>0</wp14:pctHeight>
            </wp14:sizeRelV>
          </wp:anchor>
        </w:drawing>
      </w:r>
      <w:r w:rsidR="009C69AC">
        <w:rPr>
          <w:rFonts w:cstheme="minorHAnsi"/>
        </w:rPr>
        <w:t xml:space="preserve">This application was developed to successfully </w:t>
      </w:r>
      <w:r w:rsidR="004903B4">
        <w:rPr>
          <w:rFonts w:cstheme="minorHAnsi"/>
        </w:rPr>
        <w:t>run-on</w:t>
      </w:r>
      <w:r w:rsidR="009C69AC">
        <w:rPr>
          <w:rFonts w:cstheme="minorHAnsi"/>
        </w:rPr>
        <w:t xml:space="preserve"> </w:t>
      </w:r>
      <w:r w:rsidR="009A281A">
        <w:rPr>
          <w:rFonts w:cstheme="minorHAnsi"/>
        </w:rPr>
        <w:t xml:space="preserve">Android 11 and newer </w:t>
      </w:r>
      <w:r w:rsidR="005671C5">
        <w:rPr>
          <w:rFonts w:cstheme="minorHAnsi"/>
        </w:rPr>
        <w:t>devices This</w:t>
      </w:r>
      <w:r w:rsidR="00C74C5B">
        <w:rPr>
          <w:rFonts w:cstheme="minorHAnsi"/>
        </w:rPr>
        <w:t xml:space="preserve"> is a relatively new version released in 2020</w:t>
      </w:r>
      <w:r w:rsidR="003817FB">
        <w:rPr>
          <w:rFonts w:cstheme="minorHAnsi"/>
        </w:rPr>
        <w:t xml:space="preserve">. The </w:t>
      </w:r>
      <w:r w:rsidR="00D11FA2">
        <w:rPr>
          <w:rFonts w:cstheme="minorHAnsi"/>
        </w:rPr>
        <w:t xml:space="preserve">application will have the optional permission of sending a user </w:t>
      </w:r>
      <w:r w:rsidR="00713E18">
        <w:rPr>
          <w:rFonts w:cstheme="minorHAnsi"/>
        </w:rPr>
        <w:t xml:space="preserve">notification with possible future updates asking permission to use the camera to scan barcodes. </w:t>
      </w:r>
      <w:r w:rsidR="00B3207D">
        <w:rPr>
          <w:rFonts w:cstheme="minorHAnsi"/>
        </w:rPr>
        <w:t xml:space="preserve">I have no intention to monetize the application though, if need </w:t>
      </w:r>
      <w:proofErr w:type="gramStart"/>
      <w:r w:rsidR="00B3207D">
        <w:rPr>
          <w:rFonts w:cstheme="minorHAnsi"/>
        </w:rPr>
        <w:t>be</w:t>
      </w:r>
      <w:proofErr w:type="gramEnd"/>
      <w:r w:rsidR="00B3207D">
        <w:rPr>
          <w:rFonts w:cstheme="minorHAnsi"/>
        </w:rPr>
        <w:t xml:space="preserve"> would be easy to monetize by selling group licenses to businesses or offering them for free for personal use on the app store with included banner ads. </w:t>
      </w:r>
    </w:p>
    <w:p w14:paraId="1334FCC7" w14:textId="5C1C147B" w:rsidR="006E70BD" w:rsidRDefault="006E70BD" w:rsidP="003D4057">
      <w:pPr>
        <w:ind w:left="720"/>
        <w:jc w:val="center"/>
        <w:rPr>
          <w:rFonts w:cstheme="minorHAnsi"/>
          <w:b/>
          <w:bCs/>
        </w:rPr>
      </w:pPr>
    </w:p>
    <w:p w14:paraId="5E3E5F87" w14:textId="2DF3FE01" w:rsidR="006E70BD" w:rsidRPr="00F50D31" w:rsidRDefault="006E70BD">
      <w:pPr>
        <w:rPr>
          <w:rFonts w:cstheme="minorHAnsi"/>
          <w:b/>
          <w:bCs/>
        </w:rPr>
      </w:pPr>
      <w:r>
        <w:rPr>
          <w:rFonts w:cstheme="minorHAnsi"/>
          <w:b/>
          <w:bCs/>
        </w:rPr>
        <w:br w:type="page"/>
      </w:r>
    </w:p>
    <w:p w14:paraId="284807F5" w14:textId="77777777" w:rsidR="006E70BD" w:rsidRPr="003D4057" w:rsidRDefault="006E70BD" w:rsidP="003D4057">
      <w:pPr>
        <w:ind w:left="720"/>
        <w:jc w:val="center"/>
        <w:rPr>
          <w:rFonts w:cstheme="minorHAnsi"/>
        </w:rPr>
      </w:pPr>
    </w:p>
    <w:sdt>
      <w:sdtPr>
        <w:rPr>
          <w:rFonts w:asciiTheme="minorHAnsi" w:eastAsiaTheme="minorEastAsia" w:hAnsiTheme="minorHAnsi"/>
          <w:b w:val="0"/>
          <w:bCs w:val="0"/>
          <w:kern w:val="0"/>
          <w:sz w:val="24"/>
          <w:szCs w:val="24"/>
        </w:rPr>
        <w:id w:val="-487631284"/>
        <w:docPartObj>
          <w:docPartGallery w:val="Bibliographies"/>
          <w:docPartUnique/>
        </w:docPartObj>
      </w:sdtPr>
      <w:sdtEndPr/>
      <w:sdtContent>
        <w:p w14:paraId="68333D96" w14:textId="64F3A119" w:rsidR="00E308E0" w:rsidRDefault="00E308E0">
          <w:pPr>
            <w:pStyle w:val="Heading1"/>
          </w:pPr>
          <w:r>
            <w:t>References</w:t>
          </w:r>
        </w:p>
        <w:sdt>
          <w:sdtPr>
            <w:id w:val="-573587230"/>
            <w:bibliography/>
          </w:sdtPr>
          <w:sdtEndPr/>
          <w:sdtContent>
            <w:p w14:paraId="0A484B4A" w14:textId="77777777" w:rsidR="00F50D31" w:rsidRDefault="00E308E0" w:rsidP="00F50D31">
              <w:pPr>
                <w:pStyle w:val="Bibliography"/>
                <w:ind w:left="720" w:hanging="720"/>
                <w:rPr>
                  <w:noProof/>
                </w:rPr>
              </w:pPr>
              <w:r>
                <w:fldChar w:fldCharType="begin"/>
              </w:r>
              <w:r>
                <w:instrText xml:space="preserve"> BIBLIOGRAPHY </w:instrText>
              </w:r>
              <w:r>
                <w:fldChar w:fldCharType="separate"/>
              </w:r>
              <w:r w:rsidR="00F50D31">
                <w:rPr>
                  <w:noProof/>
                </w:rPr>
                <w:t xml:space="preserve">Android. (2022, 04 17). </w:t>
              </w:r>
              <w:r w:rsidR="00F50D31">
                <w:rPr>
                  <w:i/>
                  <w:iCs/>
                  <w:noProof/>
                </w:rPr>
                <w:t>Android</w:t>
              </w:r>
              <w:r w:rsidR="00F50D31">
                <w:rPr>
                  <w:noProof/>
                </w:rPr>
                <w:t>. Retrieved from Android 11: https://www.android.com/android-11/</w:t>
              </w:r>
            </w:p>
            <w:p w14:paraId="127D0697" w14:textId="77777777" w:rsidR="00F50D31" w:rsidRDefault="00F50D31" w:rsidP="00F50D31">
              <w:pPr>
                <w:pStyle w:val="Bibliography"/>
                <w:ind w:left="720" w:hanging="720"/>
                <w:rPr>
                  <w:noProof/>
                </w:rPr>
              </w:pPr>
              <w:r>
                <w:rPr>
                  <w:i/>
                  <w:iCs/>
                  <w:noProof/>
                </w:rPr>
                <w:t>Core App Quality</w:t>
              </w:r>
              <w:r>
                <w:rPr>
                  <w:noProof/>
                </w:rPr>
                <w:t>. (2021, 03 17). Retrieved from developer.android.com: https://developer.android.com/docs/quality-guidelines/core-app-quality</w:t>
              </w:r>
            </w:p>
            <w:p w14:paraId="10CE8E45" w14:textId="195820EB" w:rsidR="00E308E0" w:rsidRDefault="00E308E0" w:rsidP="00F50D31">
              <w:r>
                <w:rPr>
                  <w:b/>
                  <w:bCs/>
                  <w:noProof/>
                </w:rPr>
                <w:fldChar w:fldCharType="end"/>
              </w:r>
            </w:p>
          </w:sdtContent>
        </w:sdt>
      </w:sdtContent>
    </w:sdt>
    <w:p w14:paraId="2C55C043" w14:textId="324ED6FE" w:rsidR="00443B9A" w:rsidRPr="003D4057" w:rsidRDefault="00443B9A" w:rsidP="00E308E0">
      <w:pPr>
        <w:ind w:left="720"/>
        <w:rPr>
          <w:rFonts w:cstheme="minorHAnsi"/>
        </w:rPr>
      </w:pPr>
    </w:p>
    <w:sectPr w:rsidR="00443B9A" w:rsidRPr="003D4057" w:rsidSect="000E4E7D">
      <w:headerReference w:type="firs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AC5A" w14:textId="77777777" w:rsidR="00EF03F4" w:rsidRDefault="00EF03F4" w:rsidP="00EF03F4">
      <w:pPr>
        <w:spacing w:line="240" w:lineRule="auto"/>
      </w:pPr>
      <w:r>
        <w:separator/>
      </w:r>
    </w:p>
  </w:endnote>
  <w:endnote w:type="continuationSeparator" w:id="0">
    <w:p w14:paraId="65E4C580" w14:textId="77777777" w:rsidR="00EF03F4" w:rsidRDefault="00EF03F4" w:rsidP="00EF0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004356"/>
      <w:docPartObj>
        <w:docPartGallery w:val="Page Numbers (Bottom of Page)"/>
        <w:docPartUnique/>
      </w:docPartObj>
    </w:sdtPr>
    <w:sdtEndPr>
      <w:rPr>
        <w:noProof/>
      </w:rPr>
    </w:sdtEndPr>
    <w:sdtContent>
      <w:p w14:paraId="29A20F73" w14:textId="6FFFE3E8" w:rsidR="00EF03F4" w:rsidRDefault="00EF0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6EE6" w14:textId="77777777" w:rsidR="00EF03F4" w:rsidRDefault="00EF0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A824" w14:textId="77777777" w:rsidR="00EF03F4" w:rsidRDefault="00EF03F4" w:rsidP="00EF03F4">
      <w:pPr>
        <w:spacing w:line="240" w:lineRule="auto"/>
      </w:pPr>
      <w:r>
        <w:separator/>
      </w:r>
    </w:p>
  </w:footnote>
  <w:footnote w:type="continuationSeparator" w:id="0">
    <w:p w14:paraId="72073E56" w14:textId="77777777" w:rsidR="00EF03F4" w:rsidRDefault="00EF03F4" w:rsidP="00EF03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6355" w14:textId="55F24C51" w:rsidR="00EF03F4" w:rsidRDefault="00EF03F4">
    <w:pPr>
      <w:pStyle w:val="Header"/>
      <w:jc w:val="right"/>
    </w:pPr>
  </w:p>
  <w:p w14:paraId="457BC768" w14:textId="45A6FB35" w:rsidR="00EF03F4" w:rsidRDefault="00EF03F4" w:rsidP="00EF03F4">
    <w:pPr>
      <w:pStyle w:val="Header"/>
    </w:pPr>
    <w:r w:rsidRPr="00EF03F4">
      <w:t xml:space="preserve">Assignment: </w:t>
    </w:r>
    <w:r w:rsidR="000E4E7D" w:rsidRPr="000E4E7D">
      <w:t>Inventory Control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472332073">
    <w:abstractNumId w:val="11"/>
  </w:num>
  <w:num w:numId="2" w16cid:durableId="1580753117">
    <w:abstractNumId w:val="10"/>
  </w:num>
  <w:num w:numId="3" w16cid:durableId="1831484790">
    <w:abstractNumId w:val="13"/>
  </w:num>
  <w:num w:numId="4" w16cid:durableId="1831866715">
    <w:abstractNumId w:val="12"/>
  </w:num>
  <w:num w:numId="5" w16cid:durableId="1373730324">
    <w:abstractNumId w:val="9"/>
  </w:num>
  <w:num w:numId="6" w16cid:durableId="1188178781">
    <w:abstractNumId w:val="7"/>
  </w:num>
  <w:num w:numId="7" w16cid:durableId="922371410">
    <w:abstractNumId w:val="6"/>
  </w:num>
  <w:num w:numId="8" w16cid:durableId="1726950072">
    <w:abstractNumId w:val="5"/>
  </w:num>
  <w:num w:numId="9" w16cid:durableId="491995668">
    <w:abstractNumId w:val="4"/>
  </w:num>
  <w:num w:numId="10" w16cid:durableId="1638954337">
    <w:abstractNumId w:val="8"/>
  </w:num>
  <w:num w:numId="11" w16cid:durableId="1294360822">
    <w:abstractNumId w:val="3"/>
  </w:num>
  <w:num w:numId="12" w16cid:durableId="1361780422">
    <w:abstractNumId w:val="2"/>
  </w:num>
  <w:num w:numId="13" w16cid:durableId="334652848">
    <w:abstractNumId w:val="1"/>
  </w:num>
  <w:num w:numId="14" w16cid:durableId="1874688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F4"/>
    <w:rsid w:val="000005E5"/>
    <w:rsid w:val="000709FE"/>
    <w:rsid w:val="000A7CE8"/>
    <w:rsid w:val="000E0CF1"/>
    <w:rsid w:val="000E4E7D"/>
    <w:rsid w:val="00161358"/>
    <w:rsid w:val="002652F5"/>
    <w:rsid w:val="00286552"/>
    <w:rsid w:val="003817FB"/>
    <w:rsid w:val="003D4057"/>
    <w:rsid w:val="003F1B04"/>
    <w:rsid w:val="00442B3C"/>
    <w:rsid w:val="00443B9A"/>
    <w:rsid w:val="004903B4"/>
    <w:rsid w:val="00525D83"/>
    <w:rsid w:val="005671C5"/>
    <w:rsid w:val="005A73BB"/>
    <w:rsid w:val="005B541F"/>
    <w:rsid w:val="006E70BD"/>
    <w:rsid w:val="00713E18"/>
    <w:rsid w:val="00803F53"/>
    <w:rsid w:val="009118C7"/>
    <w:rsid w:val="009141BC"/>
    <w:rsid w:val="009A281A"/>
    <w:rsid w:val="009C69AC"/>
    <w:rsid w:val="009E7BEA"/>
    <w:rsid w:val="00A2431D"/>
    <w:rsid w:val="00B3207D"/>
    <w:rsid w:val="00C74C5B"/>
    <w:rsid w:val="00D11FA2"/>
    <w:rsid w:val="00D220D2"/>
    <w:rsid w:val="00D5403C"/>
    <w:rsid w:val="00D87780"/>
    <w:rsid w:val="00DF481E"/>
    <w:rsid w:val="00E308E0"/>
    <w:rsid w:val="00E94641"/>
    <w:rsid w:val="00ED0C25"/>
    <w:rsid w:val="00EF03F4"/>
    <w:rsid w:val="00F50D31"/>
    <w:rsid w:val="00F94D46"/>
    <w:rsid w:val="00FB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B9897A2"/>
  <w15:chartTrackingRefBased/>
  <w15:docId w15:val="{6FB426F3-8FF9-4EF1-9B03-161153211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customStyle="1" w:styleId="NoSpacingChar">
    <w:name w:val="No Spacing Char"/>
    <w:basedOn w:val="DefaultParagraphFont"/>
    <w:link w:val="NoSpacing"/>
    <w:uiPriority w:val="1"/>
    <w:rsid w:val="00EF03F4"/>
    <w:rPr>
      <w:szCs w:val="32"/>
    </w:rPr>
  </w:style>
  <w:style w:type="paragraph" w:styleId="Header">
    <w:name w:val="header"/>
    <w:basedOn w:val="Normal"/>
    <w:link w:val="HeaderChar"/>
    <w:uiPriority w:val="99"/>
    <w:unhideWhenUsed/>
    <w:rsid w:val="00EF03F4"/>
    <w:pPr>
      <w:tabs>
        <w:tab w:val="center" w:pos="4680"/>
        <w:tab w:val="right" w:pos="9360"/>
      </w:tabs>
      <w:spacing w:line="240" w:lineRule="auto"/>
    </w:pPr>
  </w:style>
  <w:style w:type="character" w:customStyle="1" w:styleId="HeaderChar">
    <w:name w:val="Header Char"/>
    <w:basedOn w:val="DefaultParagraphFont"/>
    <w:link w:val="Header"/>
    <w:uiPriority w:val="99"/>
    <w:rsid w:val="00EF03F4"/>
  </w:style>
  <w:style w:type="paragraph" w:styleId="Footer">
    <w:name w:val="footer"/>
    <w:basedOn w:val="Normal"/>
    <w:link w:val="FooterChar"/>
    <w:uiPriority w:val="99"/>
    <w:unhideWhenUsed/>
    <w:rsid w:val="00EF03F4"/>
    <w:pPr>
      <w:tabs>
        <w:tab w:val="center" w:pos="4680"/>
        <w:tab w:val="right" w:pos="9360"/>
      </w:tabs>
      <w:spacing w:line="240" w:lineRule="auto"/>
    </w:pPr>
  </w:style>
  <w:style w:type="character" w:customStyle="1" w:styleId="FooterChar">
    <w:name w:val="Footer Char"/>
    <w:basedOn w:val="DefaultParagraphFont"/>
    <w:link w:val="Footer"/>
    <w:uiPriority w:val="99"/>
    <w:rsid w:val="00EF03F4"/>
  </w:style>
  <w:style w:type="paragraph" w:styleId="Bibliography">
    <w:name w:val="Bibliography"/>
    <w:basedOn w:val="Normal"/>
    <w:next w:val="Normal"/>
    <w:uiPriority w:val="37"/>
    <w:unhideWhenUsed/>
    <w:rsid w:val="00E30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618">
      <w:bodyDiv w:val="1"/>
      <w:marLeft w:val="0"/>
      <w:marRight w:val="0"/>
      <w:marTop w:val="0"/>
      <w:marBottom w:val="0"/>
      <w:divBdr>
        <w:top w:val="none" w:sz="0" w:space="0" w:color="auto"/>
        <w:left w:val="none" w:sz="0" w:space="0" w:color="auto"/>
        <w:bottom w:val="none" w:sz="0" w:space="0" w:color="auto"/>
        <w:right w:val="none" w:sz="0" w:space="0" w:color="auto"/>
      </w:divBdr>
    </w:div>
    <w:div w:id="205652700">
      <w:bodyDiv w:val="1"/>
      <w:marLeft w:val="0"/>
      <w:marRight w:val="0"/>
      <w:marTop w:val="0"/>
      <w:marBottom w:val="0"/>
      <w:divBdr>
        <w:top w:val="none" w:sz="0" w:space="0" w:color="auto"/>
        <w:left w:val="none" w:sz="0" w:space="0" w:color="auto"/>
        <w:bottom w:val="none" w:sz="0" w:space="0" w:color="auto"/>
        <w:right w:val="none" w:sz="0" w:space="0" w:color="auto"/>
      </w:divBdr>
    </w:div>
    <w:div w:id="835343313">
      <w:bodyDiv w:val="1"/>
      <w:marLeft w:val="0"/>
      <w:marRight w:val="0"/>
      <w:marTop w:val="0"/>
      <w:marBottom w:val="0"/>
      <w:divBdr>
        <w:top w:val="none" w:sz="0" w:space="0" w:color="auto"/>
        <w:left w:val="none" w:sz="0" w:space="0" w:color="auto"/>
        <w:bottom w:val="none" w:sz="0" w:space="0" w:color="auto"/>
        <w:right w:val="none" w:sz="0" w:space="0" w:color="auto"/>
      </w:divBdr>
    </w:div>
    <w:div w:id="1421483864">
      <w:bodyDiv w:val="1"/>
      <w:marLeft w:val="0"/>
      <w:marRight w:val="0"/>
      <w:marTop w:val="0"/>
      <w:marBottom w:val="0"/>
      <w:divBdr>
        <w:top w:val="none" w:sz="0" w:space="0" w:color="auto"/>
        <w:left w:val="none" w:sz="0" w:space="0" w:color="auto"/>
        <w:bottom w:val="none" w:sz="0" w:space="0" w:color="auto"/>
        <w:right w:val="none" w:sz="0" w:space="0" w:color="auto"/>
      </w:divBdr>
    </w:div>
    <w:div w:id="15971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ifs\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5D99490214271A827D7D78E3828A4"/>
        <w:category>
          <w:name w:val="General"/>
          <w:gallery w:val="placeholder"/>
        </w:category>
        <w:types>
          <w:type w:val="bbPlcHdr"/>
        </w:types>
        <w:behaviors>
          <w:behavior w:val="content"/>
        </w:behaviors>
        <w:guid w:val="{A198F768-1ADC-4E9A-BD8C-45E802588CBD}"/>
      </w:docPartPr>
      <w:docPartBody>
        <w:p w:rsidR="00CF0A2B" w:rsidRDefault="002E2C46" w:rsidP="002E2C46">
          <w:pPr>
            <w:pStyle w:val="70C5D99490214271A827D7D78E3828A4"/>
          </w:pPr>
          <w:r>
            <w:rPr>
              <w:rFonts w:asciiTheme="majorHAnsi" w:hAnsiTheme="majorHAnsi"/>
              <w:color w:val="FFFFFF" w:themeColor="background1"/>
              <w:sz w:val="96"/>
              <w:szCs w:val="96"/>
            </w:rPr>
            <w:t>[Document title]</w:t>
          </w:r>
        </w:p>
      </w:docPartBody>
    </w:docPart>
    <w:docPart>
      <w:docPartPr>
        <w:name w:val="43AC109A96914AC992EBDEF14CA0D5E5"/>
        <w:category>
          <w:name w:val="General"/>
          <w:gallery w:val="placeholder"/>
        </w:category>
        <w:types>
          <w:type w:val="bbPlcHdr"/>
        </w:types>
        <w:behaviors>
          <w:behavior w:val="content"/>
        </w:behaviors>
        <w:guid w:val="{A0097354-D682-48C4-9CE1-C0A6E3F61167}"/>
      </w:docPartPr>
      <w:docPartBody>
        <w:p w:rsidR="00CF0A2B" w:rsidRDefault="002E2C46" w:rsidP="002E2C46">
          <w:pPr>
            <w:pStyle w:val="43AC109A96914AC992EBDEF14CA0D5E5"/>
          </w:pPr>
          <w:r>
            <w:rPr>
              <w:color w:val="FFFFFF" w:themeColor="background1"/>
              <w:sz w:val="28"/>
              <w:szCs w:val="28"/>
            </w:rPr>
            <w:t>[Author name]</w:t>
          </w:r>
        </w:p>
      </w:docPartBody>
    </w:docPart>
    <w:docPart>
      <w:docPartPr>
        <w:name w:val="9B75BD90AB744AD99AE281C83089BB09"/>
        <w:category>
          <w:name w:val="General"/>
          <w:gallery w:val="placeholder"/>
        </w:category>
        <w:types>
          <w:type w:val="bbPlcHdr"/>
        </w:types>
        <w:behaviors>
          <w:behavior w:val="content"/>
        </w:behaviors>
        <w:guid w:val="{DB8C55CD-0729-4D08-BA0F-F19A7F1EB6C6}"/>
      </w:docPartPr>
      <w:docPartBody>
        <w:p w:rsidR="00CF0A2B" w:rsidRDefault="002E2C46" w:rsidP="002E2C46">
          <w:pPr>
            <w:pStyle w:val="9B75BD90AB744AD99AE281C83089BB09"/>
          </w:pPr>
          <w:r>
            <w:rPr>
              <w:color w:val="FFFFFF" w:themeColor="background1"/>
              <w:sz w:val="28"/>
              <w:szCs w:val="28"/>
            </w:rPr>
            <w:t>[Course title]</w:t>
          </w:r>
        </w:p>
      </w:docPartBody>
    </w:docPart>
    <w:docPart>
      <w:docPartPr>
        <w:name w:val="BC5E3A46CF2C42F7921426D64C4EF2E3"/>
        <w:category>
          <w:name w:val="General"/>
          <w:gallery w:val="placeholder"/>
        </w:category>
        <w:types>
          <w:type w:val="bbPlcHdr"/>
        </w:types>
        <w:behaviors>
          <w:behavior w:val="content"/>
        </w:behaviors>
        <w:guid w:val="{2D46E06A-7AD2-4EE6-BDF5-A32D12FBF328}"/>
      </w:docPartPr>
      <w:docPartBody>
        <w:p w:rsidR="00CF0A2B" w:rsidRDefault="002E2C46" w:rsidP="002E2C46">
          <w:pPr>
            <w:pStyle w:val="BC5E3A46CF2C42F7921426D64C4EF2E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46"/>
    <w:rsid w:val="002E2C46"/>
    <w:rsid w:val="00C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5D99490214271A827D7D78E3828A4">
    <w:name w:val="70C5D99490214271A827D7D78E3828A4"/>
    <w:rsid w:val="002E2C46"/>
  </w:style>
  <w:style w:type="paragraph" w:customStyle="1" w:styleId="43AC109A96914AC992EBDEF14CA0D5E5">
    <w:name w:val="43AC109A96914AC992EBDEF14CA0D5E5"/>
    <w:rsid w:val="002E2C46"/>
  </w:style>
  <w:style w:type="paragraph" w:customStyle="1" w:styleId="9B75BD90AB744AD99AE281C83089BB09">
    <w:name w:val="9B75BD90AB744AD99AE281C83089BB09"/>
    <w:rsid w:val="002E2C46"/>
  </w:style>
  <w:style w:type="paragraph" w:customStyle="1" w:styleId="BC5E3A46CF2C42F7921426D64C4EF2E3">
    <w:name w:val="BC5E3A46CF2C42F7921426D64C4EF2E3"/>
    <w:rsid w:val="002E2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Cor21</b:Tag>
    <b:SourceType>InternetSite</b:SourceType>
    <b:Guid>{325EF2E2-E998-42AB-A616-4A4A2FFDBF00}</b:Guid>
    <b:Title>Core App Quality</b:Title>
    <b:Year>2021</b:Year>
    <b:InternetSiteTitle>developer.android.com</b:InternetSiteTitle>
    <b:Month>03</b:Month>
    <b:Day>17</b:Day>
    <b:URL>https://developer.android.com/docs/quality-guidelines/core-app-quality</b:URL>
    <b:RefOrder>1</b:RefOrder>
  </b:Source>
  <b:Source>
    <b:Tag>And22</b:Tag>
    <b:SourceType>InternetSite</b:SourceType>
    <b:Guid>{7B7F1694-67AA-412E-9060-826D47CFB569}</b:Guid>
    <b:Author>
      <b:Author>
        <b:Corporate>Android</b:Corporate>
      </b:Author>
    </b:Author>
    <b:Title>Android</b:Title>
    <b:InternetSiteTitle>Android 11</b:InternetSiteTitle>
    <b:Year>2022</b:Year>
    <b:Month>04</b:Month>
    <b:Day>17</b:Day>
    <b:URL>https://www.android.com/android-11/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45EA9-5A29-4C8B-9DEA-2831772A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0</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4-4 Assignment: UI Design</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 Project Three Inventory Control App</dc:title>
  <dc:creator>Ethan Daugherty</dc:creator>
  <cp:lastModifiedBy>Ethan Daugherty</cp:lastModifiedBy>
  <cp:revision>2</cp:revision>
  <dcterms:created xsi:type="dcterms:W3CDTF">2022-04-17T20:51:00Z</dcterms:created>
  <dcterms:modified xsi:type="dcterms:W3CDTF">2022-04-17T20:51:00Z</dcterms:modified>
  <cp:category>CS-360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